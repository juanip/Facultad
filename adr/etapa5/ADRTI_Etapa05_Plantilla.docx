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Universidad Tecnológica Nacional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Ingeniería en Sistemas de Información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Cátedra: Administración de Recursos</w:t>
      </w: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402B9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 xml:space="preserve">TRABAJO </w:t>
      </w:r>
      <w:r w:rsidR="006E5B3E" w:rsidRPr="00BC2F80">
        <w:rPr>
          <w:b/>
          <w:bCs/>
          <w:sz w:val="32"/>
          <w:szCs w:val="32"/>
        </w:rPr>
        <w:t>INTEGRADOR</w:t>
      </w:r>
    </w:p>
    <w:p w:rsidR="00B36808" w:rsidRPr="006E5B3E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>Administración de un Proyecto de TI</w:t>
      </w:r>
    </w:p>
    <w:p w:rsidR="00B36808" w:rsidRPr="006E5B3E" w:rsidRDefault="00B36808" w:rsidP="00DC7484"/>
    <w:p w:rsidR="00B36808" w:rsidRPr="00BC2F80" w:rsidRDefault="00B402B9" w:rsidP="00BC2F80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 la Organización]</w:t>
      </w:r>
    </w:p>
    <w:p w:rsidR="00B36808" w:rsidRPr="006E5B3E" w:rsidRDefault="00B36808" w:rsidP="00DC7484"/>
    <w:p w:rsidR="00B402B9" w:rsidRPr="00A55AF5" w:rsidRDefault="007E1FD0" w:rsidP="00A55A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 Factibilidad</w:t>
      </w:r>
    </w:p>
    <w:p w:rsidR="00A55AF5" w:rsidRDefault="00A55AF5" w:rsidP="00A55AF5">
      <w:pPr>
        <w:jc w:val="center"/>
        <w:rPr>
          <w:b/>
          <w:bCs/>
          <w:color w:val="3366FF"/>
          <w:sz w:val="32"/>
          <w:szCs w:val="32"/>
        </w:rPr>
      </w:pPr>
    </w:p>
    <w:p w:rsidR="00A55AF5" w:rsidRPr="00BC2F80" w:rsidRDefault="00A55AF5" w:rsidP="00A55AF5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</w:t>
      </w:r>
      <w:r>
        <w:rPr>
          <w:b/>
          <w:bCs/>
          <w:color w:val="3366FF"/>
          <w:sz w:val="32"/>
          <w:szCs w:val="32"/>
        </w:rPr>
        <w:t>l Proyecto</w:t>
      </w:r>
      <w:r w:rsidRPr="00BC2F80">
        <w:rPr>
          <w:b/>
          <w:bCs/>
          <w:color w:val="3366FF"/>
          <w:sz w:val="32"/>
          <w:szCs w:val="32"/>
        </w:rPr>
        <w:t>]</w:t>
      </w:r>
    </w:p>
    <w:p w:rsidR="00B402B9" w:rsidRDefault="00B402B9" w:rsidP="00DC7484"/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Comisión Nº:</w:t>
      </w: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Grupo Nº:</w:t>
      </w: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Integrantes:</w:t>
      </w:r>
    </w:p>
    <w:p w:rsidR="005F4BAA" w:rsidRPr="00BC2F80" w:rsidRDefault="005F4BAA" w:rsidP="00BC2F80">
      <w:pPr>
        <w:jc w:val="left"/>
        <w:rPr>
          <w:b/>
          <w:bCs/>
          <w:sz w:val="24"/>
          <w:szCs w:val="24"/>
          <w:u w:val="single"/>
        </w:rPr>
        <w:sectPr w:rsidR="005F4BAA" w:rsidRPr="00BC2F80" w:rsidSect="001F0E1D">
          <w:pgSz w:w="11906" w:h="16838"/>
          <w:pgMar w:top="1417" w:right="1106" w:bottom="1417" w:left="1701" w:header="708" w:footer="708" w:gutter="0"/>
          <w:cols w:space="708"/>
          <w:docGrid w:linePitch="360"/>
        </w:sectPr>
      </w:pPr>
    </w:p>
    <w:p w:rsidR="00B402B9" w:rsidRPr="006E3609" w:rsidRDefault="006E3609" w:rsidP="00DC7484">
      <w:pPr>
        <w:pStyle w:val="NormalWeb1"/>
        <w:rPr>
          <w:b/>
          <w:smallCaps/>
          <w:sz w:val="24"/>
          <w:szCs w:val="24"/>
          <w:u w:val="single"/>
        </w:rPr>
      </w:pPr>
      <w:r w:rsidRPr="006E3609">
        <w:rPr>
          <w:b/>
          <w:smallCaps/>
          <w:sz w:val="24"/>
          <w:szCs w:val="24"/>
          <w:u w:val="single"/>
        </w:rPr>
        <w:lastRenderedPageBreak/>
        <w:t>Índice</w:t>
      </w:r>
    </w:p>
    <w:p w:rsidR="00B402B9" w:rsidRPr="001F0E1D" w:rsidRDefault="00B402B9" w:rsidP="00DC7484">
      <w:pPr>
        <w:pStyle w:val="NormalWeb1"/>
      </w:pPr>
    </w:p>
    <w:p w:rsidR="00BC000A" w:rsidRDefault="003C4508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3C4508">
        <w:rPr>
          <w:rFonts w:cs="Arial"/>
          <w:b/>
          <w:smallCaps w:val="0"/>
        </w:rPr>
        <w:fldChar w:fldCharType="begin"/>
      </w:r>
      <w:r w:rsidR="00564273">
        <w:rPr>
          <w:rFonts w:cs="Arial"/>
          <w:b/>
          <w:smallCaps w:val="0"/>
        </w:rPr>
        <w:instrText xml:space="preserve"> TOC \o "1-2" \h \z \u </w:instrText>
      </w:r>
      <w:r w:rsidRPr="003C4508">
        <w:rPr>
          <w:rFonts w:cs="Arial"/>
          <w:b/>
          <w:smallCaps w:val="0"/>
        </w:rPr>
        <w:fldChar w:fldCharType="separate"/>
      </w:r>
      <w:hyperlink w:anchor="_Toc350353277" w:history="1">
        <w:r w:rsidR="00BC000A" w:rsidRPr="00AB5CBD">
          <w:rPr>
            <w:rStyle w:val="Hipervnculo"/>
            <w:noProof/>
          </w:rPr>
          <w:t>Datos tomados en cuenta para el análisis de factibilidad</w:t>
        </w:r>
        <w:r w:rsidR="00BC000A">
          <w:rPr>
            <w:noProof/>
            <w:webHidden/>
          </w:rPr>
          <w:tab/>
        </w:r>
        <w:r w:rsidR="00BC000A">
          <w:rPr>
            <w:noProof/>
            <w:webHidden/>
          </w:rPr>
          <w:fldChar w:fldCharType="begin"/>
        </w:r>
        <w:r w:rsidR="00BC000A">
          <w:rPr>
            <w:noProof/>
            <w:webHidden/>
          </w:rPr>
          <w:instrText xml:space="preserve"> PAGEREF _Toc350353277 \h </w:instrText>
        </w:r>
        <w:r w:rsidR="00BC000A">
          <w:rPr>
            <w:noProof/>
            <w:webHidden/>
          </w:rPr>
        </w:r>
        <w:r w:rsidR="00BC000A">
          <w:rPr>
            <w:noProof/>
            <w:webHidden/>
          </w:rPr>
          <w:fldChar w:fldCharType="separate"/>
        </w:r>
        <w:r w:rsidR="00BC000A">
          <w:rPr>
            <w:noProof/>
            <w:webHidden/>
          </w:rPr>
          <w:t>1</w:t>
        </w:r>
        <w:r w:rsidR="00BC000A"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78" w:history="1">
        <w:r w:rsidRPr="00AB5CBD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79" w:history="1">
        <w:r w:rsidRPr="00AB5CBD">
          <w:rPr>
            <w:rStyle w:val="Hipervnculo"/>
            <w:noProof/>
          </w:rPr>
          <w:t>Cuantificación de Beneficios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0" w:history="1">
        <w:r w:rsidRPr="00AB5CBD">
          <w:rPr>
            <w:rStyle w:val="Hipervnculo"/>
            <w:noProof/>
          </w:rPr>
          <w:t>Cuantificación de Costos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1" w:history="1">
        <w:r w:rsidRPr="00AB5CBD">
          <w:rPr>
            <w:rStyle w:val="Hipervnculo"/>
            <w:noProof/>
          </w:rPr>
          <w:t>Análisis costo-beneficio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2" w:history="1">
        <w:r w:rsidRPr="00AB5CBD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3" w:history="1">
        <w:r w:rsidRPr="00AB5CBD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4" w:history="1">
        <w:r w:rsidRPr="00AB5CBD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5" w:history="1">
        <w:r w:rsidRPr="00AB5CBD">
          <w:rPr>
            <w:rStyle w:val="Hipervnculo"/>
            <w:noProof/>
          </w:rPr>
          <w:t>Evaluación de Desempeño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6" w:history="1">
        <w:r w:rsidRPr="00AB5CBD">
          <w:rPr>
            <w:rStyle w:val="Hipervnculo"/>
            <w:noProof/>
          </w:rPr>
          <w:t>Competencias a Evaluar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7" w:history="1">
        <w:r w:rsidRPr="00AB5CBD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8" w:history="1">
        <w:r w:rsidRPr="00AB5CBD">
          <w:rPr>
            <w:rStyle w:val="Hipervnculo"/>
            <w:noProof/>
          </w:rPr>
          <w:t>Historia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000A" w:rsidRDefault="00BC000A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3289" w:history="1">
        <w:r w:rsidRPr="00AB5CBD">
          <w:rPr>
            <w:rStyle w:val="Hipervnculo"/>
            <w:noProof/>
          </w:rPr>
          <w:t>Check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819" w:rsidRDefault="003C4508" w:rsidP="006E3609">
      <w:pPr>
        <w:tabs>
          <w:tab w:val="right" w:leader="dot" w:pos="9214"/>
        </w:tabs>
        <w:rPr>
          <w:rFonts w:cs="Arial"/>
          <w:b/>
        </w:rPr>
        <w:sectPr w:rsidR="00CE5819" w:rsidSect="00CE5819">
          <w:headerReference w:type="default" r:id="rId7"/>
          <w:footerReference w:type="default" r:id="rId8"/>
          <w:pgSz w:w="11906" w:h="16838"/>
          <w:pgMar w:top="1417" w:right="746" w:bottom="1417" w:left="1701" w:header="284" w:footer="708" w:gutter="0"/>
          <w:pgNumType w:start="1"/>
          <w:cols w:space="708"/>
          <w:docGrid w:linePitch="360"/>
        </w:sectPr>
      </w:pPr>
      <w:r>
        <w:rPr>
          <w:rFonts w:cs="Arial"/>
          <w:b/>
          <w:smallCaps/>
        </w:rPr>
        <w:fldChar w:fldCharType="end"/>
      </w:r>
    </w:p>
    <w:p w:rsidR="00356786" w:rsidRDefault="00356786" w:rsidP="00356786">
      <w:pPr>
        <w:pStyle w:val="Ttulo1"/>
      </w:pPr>
    </w:p>
    <w:p w:rsidR="00BC000A" w:rsidRDefault="00BC000A" w:rsidP="00BC000A">
      <w:pPr>
        <w:pStyle w:val="Ttulo1"/>
      </w:pPr>
      <w:bookmarkStart w:id="0" w:name="_Toc350353277"/>
      <w:r>
        <w:t>Datos tomados en cuenta para el análisis de factibilidad</w:t>
      </w:r>
      <w:bookmarkEnd w:id="0"/>
    </w:p>
    <w:p w:rsidR="00BC000A" w:rsidRPr="00BC000A" w:rsidRDefault="00BC000A" w:rsidP="00BC000A"/>
    <w:p w:rsidR="00A55AF5" w:rsidRPr="00347DA8" w:rsidRDefault="0097292D" w:rsidP="00A55AF5">
      <w:pPr>
        <w:pStyle w:val="Ttulo1"/>
      </w:pPr>
      <w:bookmarkStart w:id="1" w:name="_Toc350353278"/>
      <w:r>
        <w:t>Factibilidad Económica</w:t>
      </w:r>
      <w:bookmarkEnd w:id="1"/>
    </w:p>
    <w:p w:rsidR="00356786" w:rsidRDefault="00356786" w:rsidP="00356786">
      <w:pPr>
        <w:pStyle w:val="Ttulo1"/>
      </w:pPr>
    </w:p>
    <w:p w:rsidR="00BC000A" w:rsidRPr="00347DA8" w:rsidRDefault="00BC000A" w:rsidP="00BC000A">
      <w:pPr>
        <w:pStyle w:val="Ttulo2"/>
      </w:pPr>
      <w:bookmarkStart w:id="2" w:name="_Toc350353279"/>
      <w:r>
        <w:t>Cuantificación de Beneficios</w:t>
      </w:r>
      <w:bookmarkEnd w:id="2"/>
    </w:p>
    <w:p w:rsidR="00A55AF5" w:rsidRDefault="00A55AF5" w:rsidP="00A55AF5">
      <w:pPr>
        <w:pStyle w:val="Ttulo1"/>
      </w:pPr>
    </w:p>
    <w:p w:rsidR="00BC000A" w:rsidRDefault="00BC000A" w:rsidP="00BC000A">
      <w:pPr>
        <w:pStyle w:val="Ttulo2"/>
      </w:pPr>
      <w:bookmarkStart w:id="3" w:name="_Toc350353280"/>
      <w:r>
        <w:t>Cuantificación de Costos</w:t>
      </w:r>
      <w:bookmarkEnd w:id="3"/>
    </w:p>
    <w:p w:rsidR="00BC000A" w:rsidRDefault="00BC000A" w:rsidP="00BC000A"/>
    <w:p w:rsidR="00BC000A" w:rsidRPr="00BC000A" w:rsidRDefault="00BC000A" w:rsidP="00BC000A"/>
    <w:p w:rsidR="00BC000A" w:rsidRDefault="00BC000A" w:rsidP="00BC000A">
      <w:pPr>
        <w:pStyle w:val="Ttulo2"/>
      </w:pPr>
      <w:bookmarkStart w:id="4" w:name="_Toc350353281"/>
      <w:r>
        <w:t>Análisis costo-beneficio</w:t>
      </w:r>
      <w:bookmarkEnd w:id="4"/>
    </w:p>
    <w:p w:rsidR="00A55AF5" w:rsidRDefault="00A55AF5" w:rsidP="00A55AF5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Pr="00347DA8" w:rsidRDefault="00BC000A" w:rsidP="00BC000A">
      <w:pPr>
        <w:pStyle w:val="Ttulo1"/>
      </w:pPr>
      <w:bookmarkStart w:id="5" w:name="_Toc350353282"/>
      <w:r>
        <w:t>Factibilidad Técnica</w:t>
      </w:r>
      <w:bookmarkEnd w:id="5"/>
    </w:p>
    <w:p w:rsidR="00A55AF5" w:rsidRDefault="00A55AF5" w:rsidP="00A55AF5">
      <w:pPr>
        <w:pStyle w:val="Ttulo1"/>
      </w:pPr>
    </w:p>
    <w:p w:rsidR="00A55AF5" w:rsidRDefault="00A55AF5" w:rsidP="00A55AF5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  <w:bookmarkStart w:id="6" w:name="_Toc350353283"/>
      <w:r>
        <w:t>Factibilidad Legal</w:t>
      </w:r>
      <w:bookmarkEnd w:id="6"/>
      <w:r w:rsidR="003B5804">
        <w:t xml:space="preserve"> y Normativa</w:t>
      </w:r>
    </w:p>
    <w:p w:rsidR="00BC000A" w:rsidRDefault="00BC000A" w:rsidP="00BC000A"/>
    <w:p w:rsidR="00BC000A" w:rsidRDefault="00BC000A" w:rsidP="00BC000A"/>
    <w:p w:rsidR="00BC000A" w:rsidRPr="00BC000A" w:rsidRDefault="00BC000A" w:rsidP="00BC000A"/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  <w:bookmarkStart w:id="7" w:name="_Toc350353284"/>
      <w:r>
        <w:t>Conclusiones</w:t>
      </w:r>
      <w:bookmarkEnd w:id="7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DC7484" w:rsidRDefault="00DC7484" w:rsidP="00DC7484"/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C20006" w:rsidRPr="001D7D67" w:rsidRDefault="00C20006" w:rsidP="00C20006">
      <w:pPr>
        <w:pStyle w:val="Ttulo1"/>
      </w:pPr>
      <w:bookmarkStart w:id="8" w:name="_Toc350353285"/>
      <w:r>
        <w:lastRenderedPageBreak/>
        <w:t>Evaluación de Desempeño</w:t>
      </w:r>
      <w:bookmarkEnd w:id="8"/>
    </w:p>
    <w:p w:rsidR="00356786" w:rsidRPr="001D7D67" w:rsidRDefault="00356786" w:rsidP="00356786">
      <w:pPr>
        <w:pStyle w:val="Ttulo2"/>
      </w:pPr>
      <w:bookmarkStart w:id="9" w:name="_Toc350353286"/>
      <w:r>
        <w:t>Competencias a Evaluar</w:t>
      </w:r>
      <w:bookmarkEnd w:id="9"/>
    </w:p>
    <w:p w:rsidR="00356786" w:rsidRDefault="00356786" w:rsidP="00CC5E86"/>
    <w:p w:rsidR="00CC5E86" w:rsidRDefault="00356786" w:rsidP="00CC5E86">
      <w:r>
        <w:t>Se agregan al modelo de e</w:t>
      </w:r>
      <w:r w:rsidR="00BC000A">
        <w:t>valuación indicado en la Etapa 4</w:t>
      </w:r>
      <w:r>
        <w:t xml:space="preserve"> las siguientes competencias a evaluar a partir de esta etapa:</w:t>
      </w:r>
    </w:p>
    <w:p w:rsidR="008635B2" w:rsidRDefault="008635B2" w:rsidP="008635B2"/>
    <w:tbl>
      <w:tblPr>
        <w:tblStyle w:val="Tablaconcuadrcula"/>
        <w:tblW w:w="9923" w:type="dxa"/>
        <w:tblInd w:w="108" w:type="dxa"/>
        <w:tblLook w:val="04A0"/>
      </w:tblPr>
      <w:tblGrid>
        <w:gridCol w:w="1810"/>
        <w:gridCol w:w="8113"/>
      </w:tblGrid>
      <w:tr w:rsidR="008635B2" w:rsidRPr="002F3735" w:rsidTr="00356786">
        <w:tc>
          <w:tcPr>
            <w:tcW w:w="1810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</w:p>
        </w:tc>
      </w:tr>
      <w:tr w:rsidR="008635B2" w:rsidRPr="00E177F0" w:rsidTr="00356786">
        <w:trPr>
          <w:trHeight w:val="396"/>
        </w:trPr>
        <w:tc>
          <w:tcPr>
            <w:tcW w:w="1810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8113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8113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1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autoSpaceDE w:val="0"/>
              <w:autoSpaceDN w:val="0"/>
              <w:adjustRightInd w:val="0"/>
              <w:rPr>
                <w:b/>
              </w:rPr>
            </w:pPr>
            <w:r w:rsidRPr="008635B2">
              <w:rPr>
                <w:b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8113" w:type="dxa"/>
          </w:tcPr>
          <w:p w:rsidR="008635B2" w:rsidRPr="00181D51" w:rsidRDefault="008635B2" w:rsidP="00181D51">
            <w:pPr>
              <w:jc w:val="left"/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N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 w:rsidRPr="008635B2">
              <w:rPr>
                <w:rFonts w:ascii="Verdana" w:hAnsi="Verdana" w:cs="TTE177C988t00"/>
                <w:b/>
                <w:sz w:val="20"/>
                <w:szCs w:val="20"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jc w:val="left"/>
              <w:rPr>
                <w:rFonts w:cs="TTE1789AC8t00"/>
              </w:rPr>
            </w:pPr>
          </w:p>
        </w:tc>
      </w:tr>
    </w:tbl>
    <w:p w:rsidR="00CC5E86" w:rsidRDefault="00CC5E86" w:rsidP="00CC5E86">
      <w:pPr>
        <w:pStyle w:val="Prrafodelista"/>
        <w:ind w:left="0"/>
        <w:rPr>
          <w:rFonts w:ascii="Verdana" w:eastAsia="Times New Roman" w:hAnsi="Verdana"/>
          <w:sz w:val="20"/>
          <w:szCs w:val="20"/>
          <w:lang w:val="es-ES" w:eastAsia="es-ES"/>
        </w:rPr>
      </w:pPr>
    </w:p>
    <w:p w:rsidR="00356786" w:rsidRPr="001D7D67" w:rsidRDefault="00356786" w:rsidP="00356786">
      <w:pPr>
        <w:pStyle w:val="Ttulo2"/>
      </w:pPr>
      <w:bookmarkStart w:id="10" w:name="_Toc350353287"/>
      <w:r>
        <w:t>Evaluación</w:t>
      </w:r>
      <w:bookmarkEnd w:id="10"/>
    </w:p>
    <w:p w:rsidR="00CC5E86" w:rsidRDefault="00CC5E86">
      <w:pPr>
        <w:jc w:val="left"/>
      </w:pPr>
    </w:p>
    <w:tbl>
      <w:tblPr>
        <w:tblStyle w:val="Tablaconcuadrcula"/>
        <w:tblW w:w="9781" w:type="dxa"/>
        <w:tblInd w:w="-34" w:type="dxa"/>
        <w:tblLayout w:type="fixed"/>
        <w:tblLook w:val="04A0"/>
      </w:tblPr>
      <w:tblGrid>
        <w:gridCol w:w="2518"/>
        <w:gridCol w:w="3071"/>
        <w:gridCol w:w="850"/>
        <w:gridCol w:w="803"/>
        <w:gridCol w:w="838"/>
        <w:gridCol w:w="851"/>
        <w:gridCol w:w="850"/>
      </w:tblGrid>
      <w:tr w:rsidR="00CC5E86" w:rsidRPr="005D092F" w:rsidTr="003B5804">
        <w:tc>
          <w:tcPr>
            <w:tcW w:w="251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3071" w:type="dxa"/>
          </w:tcPr>
          <w:p w:rsidR="00CC5E86" w:rsidRPr="005D092F" w:rsidRDefault="008635B2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Capacidades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Int.1</w:t>
            </w:r>
          </w:p>
        </w:tc>
        <w:tc>
          <w:tcPr>
            <w:tcW w:w="803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Int.2</w:t>
            </w:r>
          </w:p>
        </w:tc>
        <w:tc>
          <w:tcPr>
            <w:tcW w:w="83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851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5</w:t>
            </w:r>
          </w:p>
        </w:tc>
      </w:tr>
      <w:tr w:rsidR="008635B2" w:rsidTr="003B5804">
        <w:trPr>
          <w:trHeight w:val="70"/>
        </w:trPr>
        <w:tc>
          <w:tcPr>
            <w:tcW w:w="2518" w:type="dxa"/>
            <w:vMerge w:val="restart"/>
          </w:tcPr>
          <w:p w:rsidR="008635B2" w:rsidRPr="00CC5E86" w:rsidRDefault="008635B2">
            <w:pPr>
              <w:jc w:val="left"/>
              <w:rPr>
                <w:b/>
              </w:rPr>
            </w:pPr>
            <w:r w:rsidRPr="00CC5E86">
              <w:rPr>
                <w:b/>
              </w:rPr>
              <w:t>Trabajo en Equipo</w:t>
            </w: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Responsabilidad</w:t>
            </w: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  <w:tc>
          <w:tcPr>
            <w:tcW w:w="803" w:type="dxa"/>
          </w:tcPr>
          <w:p w:rsidR="008635B2" w:rsidRDefault="008635B2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</w:tr>
      <w:tr w:rsidR="008635B2" w:rsidTr="003B5804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Negociación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8635B2" w:rsidTr="003B5804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Default="008635B2" w:rsidP="00CC5E86">
            <w:pPr>
              <w:jc w:val="left"/>
              <w:rPr>
                <w:b/>
              </w:rPr>
            </w:pPr>
            <w:r>
              <w:rPr>
                <w:b/>
              </w:rPr>
              <w:t>Participación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5D092F" w:rsidTr="003B5804">
        <w:trPr>
          <w:trHeight w:val="202"/>
        </w:trPr>
        <w:tc>
          <w:tcPr>
            <w:tcW w:w="2518" w:type="dxa"/>
            <w:vMerge w:val="restart"/>
          </w:tcPr>
          <w:p w:rsidR="005D092F" w:rsidRPr="00CC5E86" w:rsidRDefault="005D092F" w:rsidP="00A83AAF">
            <w:pPr>
              <w:jc w:val="left"/>
              <w:rPr>
                <w:b/>
              </w:rPr>
            </w:pPr>
            <w:r>
              <w:rPr>
                <w:b/>
              </w:rPr>
              <w:t>Análisis Sistémico</w:t>
            </w: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B5804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Análisis/Modelización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B5804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Priorización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3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4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 w:val="restart"/>
          </w:tcPr>
          <w:p w:rsid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5</w:t>
            </w:r>
          </w:p>
          <w:p w:rsidR="00A55AF5" w:rsidRPr="00181D51" w:rsidRDefault="00A55AF5" w:rsidP="00A83AAF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(Etapa 03)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B5804">
        <w:trPr>
          <w:trHeight w:val="202"/>
        </w:trPr>
        <w:tc>
          <w:tcPr>
            <w:tcW w:w="2518" w:type="dxa"/>
            <w:vMerge w:val="restart"/>
          </w:tcPr>
          <w:p w:rsid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6</w:t>
            </w:r>
          </w:p>
          <w:p w:rsidR="00A55AF5" w:rsidRPr="00181D51" w:rsidRDefault="00A55AF5" w:rsidP="00A83AAF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(Etapa 03)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Tr="003B5804">
        <w:trPr>
          <w:trHeight w:val="202"/>
        </w:trPr>
        <w:tc>
          <w:tcPr>
            <w:tcW w:w="2518" w:type="dxa"/>
            <w:vMerge/>
          </w:tcPr>
          <w:p w:rsidR="00181D51" w:rsidRDefault="00181D51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181D51" w:rsidRDefault="00181D51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03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38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1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</w:tr>
      <w:tr w:rsidR="00A55AF5" w:rsidTr="003B5804">
        <w:trPr>
          <w:trHeight w:val="202"/>
        </w:trPr>
        <w:tc>
          <w:tcPr>
            <w:tcW w:w="2518" w:type="dxa"/>
            <w:vMerge w:val="restart"/>
          </w:tcPr>
          <w:p w:rsidR="00A55AF5" w:rsidRDefault="00A55AF5" w:rsidP="00A83AAF">
            <w:pPr>
              <w:jc w:val="left"/>
              <w:rPr>
                <w:b/>
                <w:color w:val="FF0000"/>
              </w:rPr>
            </w:pPr>
            <w:r w:rsidRPr="003B5804">
              <w:rPr>
                <w:b/>
                <w:color w:val="FF0000"/>
              </w:rPr>
              <w:t>Competencia 7</w:t>
            </w:r>
          </w:p>
          <w:p w:rsidR="003B5804" w:rsidRDefault="003B5804" w:rsidP="00A83AAF">
            <w:pPr>
              <w:jc w:val="left"/>
              <w:rPr>
                <w:b/>
              </w:rPr>
            </w:pPr>
            <w:r>
              <w:rPr>
                <w:b/>
                <w:color w:val="FF0000"/>
              </w:rPr>
              <w:t>(Etapa 04)</w:t>
            </w:r>
          </w:p>
        </w:tc>
        <w:tc>
          <w:tcPr>
            <w:tcW w:w="3071" w:type="dxa"/>
          </w:tcPr>
          <w:p w:rsidR="00A55AF5" w:rsidRDefault="00A55AF5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03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38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1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</w:tr>
      <w:tr w:rsidR="00A55AF5" w:rsidTr="003B5804">
        <w:trPr>
          <w:trHeight w:val="202"/>
        </w:trPr>
        <w:tc>
          <w:tcPr>
            <w:tcW w:w="2518" w:type="dxa"/>
            <w:vMerge/>
          </w:tcPr>
          <w:p w:rsidR="00A55AF5" w:rsidRDefault="00A55AF5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A55AF5" w:rsidRDefault="00A55AF5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03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38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1" w:type="dxa"/>
          </w:tcPr>
          <w:p w:rsidR="00A55AF5" w:rsidRDefault="00A55AF5" w:rsidP="00A83AAF">
            <w:pPr>
              <w:jc w:val="left"/>
            </w:pPr>
          </w:p>
        </w:tc>
        <w:tc>
          <w:tcPr>
            <w:tcW w:w="850" w:type="dxa"/>
          </w:tcPr>
          <w:p w:rsidR="00A55AF5" w:rsidRDefault="00A55AF5" w:rsidP="00A83AAF">
            <w:pPr>
              <w:jc w:val="left"/>
            </w:pPr>
          </w:p>
        </w:tc>
      </w:tr>
      <w:tr w:rsidR="003B5804" w:rsidTr="003B5804">
        <w:trPr>
          <w:trHeight w:val="202"/>
        </w:trPr>
        <w:tc>
          <w:tcPr>
            <w:tcW w:w="2518" w:type="dxa"/>
            <w:vMerge w:val="restart"/>
          </w:tcPr>
          <w:p w:rsidR="003B5804" w:rsidRDefault="003B5804" w:rsidP="00677E65">
            <w:pPr>
              <w:jc w:val="left"/>
              <w:rPr>
                <w:b/>
              </w:rPr>
            </w:pPr>
            <w:r>
              <w:rPr>
                <w:b/>
              </w:rPr>
              <w:t>Competencia 8</w:t>
            </w:r>
          </w:p>
        </w:tc>
        <w:tc>
          <w:tcPr>
            <w:tcW w:w="3071" w:type="dxa"/>
          </w:tcPr>
          <w:p w:rsidR="003B5804" w:rsidRDefault="003B5804" w:rsidP="00677E65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03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38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51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50" w:type="dxa"/>
          </w:tcPr>
          <w:p w:rsidR="003B5804" w:rsidRDefault="003B5804" w:rsidP="00677E65">
            <w:pPr>
              <w:jc w:val="left"/>
            </w:pPr>
          </w:p>
        </w:tc>
      </w:tr>
      <w:tr w:rsidR="003B5804" w:rsidTr="003B5804">
        <w:trPr>
          <w:trHeight w:val="202"/>
        </w:trPr>
        <w:tc>
          <w:tcPr>
            <w:tcW w:w="2518" w:type="dxa"/>
            <w:vMerge/>
          </w:tcPr>
          <w:p w:rsidR="003B5804" w:rsidRDefault="003B5804" w:rsidP="00677E65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3B5804" w:rsidRDefault="003B5804" w:rsidP="00677E65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03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38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51" w:type="dxa"/>
          </w:tcPr>
          <w:p w:rsidR="003B5804" w:rsidRDefault="003B5804" w:rsidP="00677E65">
            <w:pPr>
              <w:jc w:val="left"/>
            </w:pPr>
          </w:p>
        </w:tc>
        <w:tc>
          <w:tcPr>
            <w:tcW w:w="850" w:type="dxa"/>
          </w:tcPr>
          <w:p w:rsidR="003B5804" w:rsidRDefault="003B5804" w:rsidP="00677E65">
            <w:pPr>
              <w:jc w:val="left"/>
            </w:pPr>
          </w:p>
        </w:tc>
      </w:tr>
    </w:tbl>
    <w:p w:rsidR="00CC5E86" w:rsidRDefault="00CC5E86" w:rsidP="00CC5E86">
      <w:pPr>
        <w:jc w:val="left"/>
      </w:pPr>
      <w:r>
        <w:t>Int.1: Apellido y Nombres</w:t>
      </w:r>
    </w:p>
    <w:p w:rsidR="00CC5E86" w:rsidRDefault="00CC5E86" w:rsidP="00CC5E86">
      <w:pPr>
        <w:jc w:val="left"/>
      </w:pPr>
      <w:r>
        <w:t>Int.2: Apellido y Nombres</w:t>
      </w:r>
    </w:p>
    <w:p w:rsidR="00CC5E86" w:rsidRDefault="00CC5E86" w:rsidP="00CC5E86">
      <w:pPr>
        <w:jc w:val="left"/>
      </w:pPr>
      <w:r>
        <w:t>Int.3: Apellido y Nombres</w:t>
      </w:r>
    </w:p>
    <w:p w:rsidR="00CC5E86" w:rsidRDefault="00CC5E86" w:rsidP="00CC5E86">
      <w:pPr>
        <w:jc w:val="left"/>
      </w:pPr>
      <w:r>
        <w:t>Int.4: Apellido y Nombres</w:t>
      </w:r>
    </w:p>
    <w:p w:rsidR="00CC5E86" w:rsidRDefault="00CC5E86" w:rsidP="00CC5E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t>Int.5: Apellido y Nombres</w:t>
      </w:r>
      <w:r>
        <w:br w:type="page"/>
      </w:r>
    </w:p>
    <w:p w:rsidR="00271091" w:rsidRPr="001D7D67" w:rsidRDefault="00271091" w:rsidP="002239DE">
      <w:pPr>
        <w:pStyle w:val="Ttulo1"/>
      </w:pPr>
      <w:bookmarkStart w:id="11" w:name="_Toc350353288"/>
      <w:r w:rsidRPr="001D7D67">
        <w:lastRenderedPageBreak/>
        <w:t>Historia de Versiones</w:t>
      </w:r>
      <w:bookmarkEnd w:id="11"/>
    </w:p>
    <w:p w:rsidR="00271091" w:rsidRPr="00BE1E9E" w:rsidRDefault="00271091" w:rsidP="00DC7484"/>
    <w:tbl>
      <w:tblPr>
        <w:tblStyle w:val="Tablaconcuadrcula"/>
        <w:tblW w:w="0" w:type="auto"/>
        <w:tblLook w:val="01E0"/>
      </w:tblPr>
      <w:tblGrid>
        <w:gridCol w:w="1065"/>
        <w:gridCol w:w="1152"/>
        <w:gridCol w:w="1110"/>
        <w:gridCol w:w="6631"/>
      </w:tblGrid>
      <w:tr w:rsidR="00271091" w:rsidRPr="00FC48B8">
        <w:tc>
          <w:tcPr>
            <w:tcW w:w="1068" w:type="dxa"/>
          </w:tcPr>
          <w:p w:rsidR="00271091" w:rsidRPr="00FC48B8" w:rsidRDefault="00271091" w:rsidP="00DC7484">
            <w:r>
              <w:t>Versión</w:t>
            </w:r>
          </w:p>
        </w:tc>
        <w:tc>
          <w:tcPr>
            <w:tcW w:w="1161" w:type="dxa"/>
          </w:tcPr>
          <w:p w:rsidR="00271091" w:rsidRPr="00FC48B8" w:rsidRDefault="00271091" w:rsidP="00DC7484">
            <w:r>
              <w:t>Fecha</w:t>
            </w:r>
          </w:p>
        </w:tc>
        <w:tc>
          <w:tcPr>
            <w:tcW w:w="1119" w:type="dxa"/>
          </w:tcPr>
          <w:p w:rsidR="00271091" w:rsidRPr="00FC48B8" w:rsidRDefault="00271091" w:rsidP="00DC7484">
            <w:r>
              <w:t>Autor</w:t>
            </w:r>
          </w:p>
        </w:tc>
        <w:tc>
          <w:tcPr>
            <w:tcW w:w="6768" w:type="dxa"/>
          </w:tcPr>
          <w:p w:rsidR="00271091" w:rsidRPr="00FC48B8" w:rsidRDefault="00271091" w:rsidP="00DC7484">
            <w:r>
              <w:t>Descripción</w:t>
            </w:r>
          </w:p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D13347">
        <w:tc>
          <w:tcPr>
            <w:tcW w:w="1068" w:type="dxa"/>
          </w:tcPr>
          <w:p w:rsidR="00D13347" w:rsidRDefault="00D13347" w:rsidP="00DC7484"/>
        </w:tc>
        <w:tc>
          <w:tcPr>
            <w:tcW w:w="1161" w:type="dxa"/>
          </w:tcPr>
          <w:p w:rsidR="00D13347" w:rsidRDefault="00D13347" w:rsidP="00DC7484"/>
        </w:tc>
        <w:tc>
          <w:tcPr>
            <w:tcW w:w="1119" w:type="dxa"/>
          </w:tcPr>
          <w:p w:rsidR="00D13347" w:rsidRDefault="00D13347" w:rsidP="00DC7484"/>
        </w:tc>
        <w:tc>
          <w:tcPr>
            <w:tcW w:w="6768" w:type="dxa"/>
          </w:tcPr>
          <w:p w:rsidR="00D13347" w:rsidRDefault="00D13347" w:rsidP="00DC7484"/>
        </w:tc>
      </w:tr>
    </w:tbl>
    <w:p w:rsidR="00A30294" w:rsidRDefault="00A30294" w:rsidP="00DC7484"/>
    <w:p w:rsidR="00A30294" w:rsidRDefault="00A30294" w:rsidP="00DC7484">
      <w:r>
        <w:br w:type="page"/>
      </w:r>
    </w:p>
    <w:p w:rsidR="00A30294" w:rsidRPr="003D119F" w:rsidRDefault="00A30294" w:rsidP="00DC7484">
      <w:pPr>
        <w:pStyle w:val="Ttulo1"/>
      </w:pPr>
      <w:bookmarkStart w:id="12" w:name="_Toc350353289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List</w:t>
      </w:r>
      <w:bookmarkEnd w:id="12"/>
      <w:proofErr w:type="spellEnd"/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debe ser </w:t>
      </w:r>
      <w:r>
        <w:rPr>
          <w:color w:val="FF0000"/>
        </w:rPr>
        <w:t>revisado</w:t>
      </w:r>
      <w:r w:rsidRPr="00356815">
        <w:rPr>
          <w:color w:val="FF0000"/>
        </w:rPr>
        <w:t xml:space="preserve"> antes de </w:t>
      </w:r>
      <w:r w:rsidRPr="00356815">
        <w:rPr>
          <w:b/>
          <w:color w:val="FF0000"/>
        </w:rPr>
        <w:t>cada entrega</w:t>
      </w:r>
      <w:r w:rsidR="003B5804">
        <w:rPr>
          <w:color w:val="FF0000"/>
        </w:rPr>
        <w:t xml:space="preserve"> de la ETAPA 5</w:t>
      </w:r>
      <w:r w:rsidRPr="00356815">
        <w:rPr>
          <w:color w:val="FF0000"/>
        </w:rPr>
        <w:t xml:space="preserve">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Si a alguna de las cuestiones contesta  NC (no comprende la consigna), aclare en la historia de versiones correspondiente qué es lo que no entiende de la consigna y asista a la próxima clase d</w:t>
      </w:r>
      <w:r>
        <w:rPr>
          <w:color w:val="FF0000"/>
        </w:rPr>
        <w:t xml:space="preserve">e consulta para aclarar la duda, </w:t>
      </w:r>
      <w:r w:rsidRPr="007D2940">
        <w:rPr>
          <w:b/>
          <w:color w:val="FF0000"/>
        </w:rPr>
        <w:t>pero cumpla con los tiempos de entrega fijados</w:t>
      </w:r>
    </w:p>
    <w:p w:rsidR="00CE5819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NO DEBE ENTREGAR LA ETAPA si en 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ha contestado que NO a cualquiera de las consignas indicadas.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De haber contestado que SI y en la corrección se detecta que no ha tenido en cuenta la consigna la Entrega no será tenida en cuenta y se devolverá indicando esto en el mail.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88"/>
        <w:gridCol w:w="567"/>
        <w:gridCol w:w="567"/>
        <w:gridCol w:w="567"/>
      </w:tblGrid>
      <w:tr w:rsidR="00045412" w:rsidRPr="00CE5819" w:rsidTr="003B5804">
        <w:tc>
          <w:tcPr>
            <w:tcW w:w="8188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Consigna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Si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No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NC</w:t>
            </w:r>
          </w:p>
        </w:tc>
      </w:tr>
      <w:tr w:rsidR="00CE5819" w:rsidRPr="00CE5819" w:rsidTr="003B5804">
        <w:trPr>
          <w:trHeight w:val="378"/>
        </w:trPr>
        <w:tc>
          <w:tcPr>
            <w:tcW w:w="8188" w:type="dxa"/>
          </w:tcPr>
          <w:p w:rsidR="00CE5819" w:rsidRPr="00CE5819" w:rsidRDefault="00CE5819" w:rsidP="00CE5819">
            <w:pPr>
              <w:pStyle w:val="Prrafodelista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CE5819">
              <w:rPr>
                <w:rFonts w:ascii="Verdana" w:hAnsi="Verdana"/>
                <w:b/>
                <w:sz w:val="20"/>
                <w:szCs w:val="20"/>
              </w:rPr>
              <w:t>De forma</w:t>
            </w: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</w:tr>
      <w:tr w:rsidR="00045412" w:rsidRPr="00CE5819" w:rsidTr="003B5804">
        <w:trPr>
          <w:trHeight w:val="378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¿El nombre del archivo a enviar tiene el formato definido por la cátedra?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B5804">
        <w:tc>
          <w:tcPr>
            <w:tcW w:w="8188" w:type="dxa"/>
          </w:tcPr>
          <w:p w:rsidR="00045412" w:rsidRPr="00CE5819" w:rsidRDefault="00097E56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Dentro de la carátula: ¿Identificó el nombre de la empresa, número de grupo y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 xml:space="preserve">legajos de los integrantes del </w:t>
            </w:r>
            <w:r>
              <w:rPr>
                <w:rFonts w:ascii="Verdana" w:hAnsi="Verdana"/>
                <w:sz w:val="20"/>
                <w:szCs w:val="20"/>
              </w:rPr>
              <w:t xml:space="preserve">mismo con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>el mail del referente del grupo?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B5804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actualizó la tabla de contenidos de la segunda página para que el índice coincida con la estructura del documento?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893813" w:rsidRPr="00CE5819" w:rsidTr="003B5804">
        <w:tc>
          <w:tcPr>
            <w:tcW w:w="8188" w:type="dxa"/>
          </w:tcPr>
          <w:p w:rsidR="00893813" w:rsidRPr="00CE5819" w:rsidRDefault="00893813" w:rsidP="00893813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¿Se actualizó </w:t>
            </w:r>
            <w:r>
              <w:rPr>
                <w:rFonts w:ascii="Verdana" w:hAnsi="Verdana"/>
                <w:sz w:val="20"/>
                <w:szCs w:val="20"/>
              </w:rPr>
              <w:t>la versión del documento para que coincida con la última indicada en historia de versiones?</w:t>
            </w:r>
          </w:p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</w:tr>
      <w:tr w:rsidR="00D958B2" w:rsidRPr="007D2940" w:rsidTr="003B5804">
        <w:tc>
          <w:tcPr>
            <w:tcW w:w="8188" w:type="dxa"/>
          </w:tcPr>
          <w:p w:rsidR="00D958B2" w:rsidRPr="007D2940" w:rsidRDefault="00D958B2" w:rsidP="00A83AAF">
            <w:pPr>
              <w:rPr>
                <w:b/>
              </w:rPr>
            </w:pPr>
            <w:r w:rsidRPr="007D2940">
              <w:rPr>
                <w:b/>
              </w:rPr>
              <w:t>De contenido</w:t>
            </w: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</w:tr>
      <w:tr w:rsidR="003B5804" w:rsidRPr="00505746" w:rsidTr="003B5804">
        <w:tc>
          <w:tcPr>
            <w:tcW w:w="8188" w:type="dxa"/>
          </w:tcPr>
          <w:p w:rsidR="003B5804" w:rsidRPr="003A3C7A" w:rsidRDefault="003B5804" w:rsidP="003B5804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DB4E09">
              <w:t>¿Se realizó tanto el ANALISIS de FACTIBILIDAD ECONOMICA</w:t>
            </w:r>
            <w:r>
              <w:t xml:space="preserve"> considerando al menos dos técnicas de evaluación de inversiones?</w:t>
            </w:r>
            <w:r w:rsidRPr="00DB4E09">
              <w:t xml:space="preserve"> </w:t>
            </w:r>
          </w:p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</w:tr>
      <w:tr w:rsidR="003B5804" w:rsidRPr="00505746" w:rsidTr="003B5804">
        <w:tc>
          <w:tcPr>
            <w:tcW w:w="8188" w:type="dxa"/>
          </w:tcPr>
          <w:p w:rsidR="003B5804" w:rsidRPr="00505746" w:rsidRDefault="003B5804" w:rsidP="003B5804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¿Se identificaron en el ANALISIS de FACTIBILIDAD TÉCNICA todos los requisitos que se deberán cumplir para un eficiente y eficaz desarrollo del Proyecto?</w:t>
            </w:r>
          </w:p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</w:tr>
      <w:tr w:rsidR="00FE7047" w:rsidRPr="00505746" w:rsidTr="003B5804">
        <w:tc>
          <w:tcPr>
            <w:tcW w:w="8188" w:type="dxa"/>
          </w:tcPr>
          <w:p w:rsidR="00FE7047" w:rsidRPr="003A3C7A" w:rsidRDefault="003B5804" w:rsidP="00FE7047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¿Se recurrió al análisis de la legislación vigente o de normas relacionadas con el objeto del proyecto para determinar la FACTIBILIDAD LEGAL y NORMATIVA?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3B5804" w:rsidRPr="00505746" w:rsidTr="00677E65">
        <w:tc>
          <w:tcPr>
            <w:tcW w:w="8188" w:type="dxa"/>
          </w:tcPr>
          <w:p w:rsidR="003B5804" w:rsidRPr="00505746" w:rsidRDefault="003B5804" w:rsidP="00677E65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DB4E09">
              <w:t>¿Se incluyeron todos los puntos solicitados por la cátedra dentro del CONTRATO?</w:t>
            </w:r>
          </w:p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  <w:tc>
          <w:tcPr>
            <w:tcW w:w="567" w:type="dxa"/>
          </w:tcPr>
          <w:p w:rsidR="003B5804" w:rsidRPr="00505746" w:rsidRDefault="003B5804" w:rsidP="00677E65"/>
        </w:tc>
      </w:tr>
      <w:tr w:rsidR="00FE7047" w:rsidRPr="00505746" w:rsidTr="003B5804">
        <w:tc>
          <w:tcPr>
            <w:tcW w:w="8188" w:type="dxa"/>
          </w:tcPr>
          <w:p w:rsidR="00FE7047" w:rsidRPr="00505746" w:rsidRDefault="003B5804" w:rsidP="003B5804">
            <w:pPr>
              <w:pStyle w:val="Prrafodelista"/>
              <w:numPr>
                <w:ilvl w:val="0"/>
                <w:numId w:val="12"/>
              </w:numPr>
              <w:spacing w:after="0"/>
              <w:ind w:left="357" w:hanging="357"/>
              <w:jc w:val="left"/>
              <w:rPr>
                <w:rFonts w:ascii="Verdana" w:hAnsi="Verdana"/>
                <w:sz w:val="20"/>
                <w:szCs w:val="20"/>
              </w:rPr>
            </w:pPr>
            <w:r w:rsidRPr="00DB4E09">
              <w:t>¿</w:t>
            </w:r>
            <w:r>
              <w:t>Se desarrolló la CONCLUSION al Análisis de Factibilidad</w:t>
            </w:r>
            <w:r w:rsidRPr="00DB4E09">
              <w:t>?</w:t>
            </w:r>
          </w:p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  <w:tc>
          <w:tcPr>
            <w:tcW w:w="567" w:type="dxa"/>
          </w:tcPr>
          <w:p w:rsidR="00FE7047" w:rsidRPr="00505746" w:rsidRDefault="00FE7047" w:rsidP="00677E65"/>
        </w:tc>
      </w:tr>
      <w:tr w:rsidR="00356786" w:rsidRPr="007D2940" w:rsidTr="003B5804">
        <w:tc>
          <w:tcPr>
            <w:tcW w:w="8188" w:type="dxa"/>
          </w:tcPr>
          <w:p w:rsidR="00356786" w:rsidRPr="007D2940" w:rsidRDefault="00356786" w:rsidP="00677E65">
            <w:pPr>
              <w:rPr>
                <w:b/>
              </w:rPr>
            </w:pPr>
            <w:r w:rsidRPr="007D2940">
              <w:rPr>
                <w:b/>
              </w:rPr>
              <w:t xml:space="preserve">De </w:t>
            </w:r>
            <w:r>
              <w:rPr>
                <w:b/>
              </w:rPr>
              <w:t>Evaluación</w:t>
            </w: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</w:tr>
      <w:tr w:rsidR="00356786" w:rsidRPr="00CE5819" w:rsidTr="003B5804">
        <w:tc>
          <w:tcPr>
            <w:tcW w:w="8188" w:type="dxa"/>
          </w:tcPr>
          <w:p w:rsidR="00356786" w:rsidRPr="00353EBC" w:rsidRDefault="00356786" w:rsidP="003B5804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</w:t>
            </w:r>
            <w:r>
              <w:rPr>
                <w:rFonts w:ascii="Verdana" w:hAnsi="Verdana"/>
                <w:sz w:val="20"/>
                <w:szCs w:val="20"/>
              </w:rPr>
              <w:t xml:space="preserve"> identificaron para </w:t>
            </w:r>
            <w:r w:rsidRPr="00CE5819">
              <w:rPr>
                <w:rFonts w:ascii="Verdana" w:hAnsi="Verdana"/>
                <w:sz w:val="20"/>
                <w:szCs w:val="20"/>
              </w:rPr>
              <w:t>la EVALUACION DE DESEMPEÑO</w:t>
            </w:r>
            <w:r>
              <w:rPr>
                <w:rFonts w:ascii="Verdana" w:hAnsi="Verdana"/>
                <w:sz w:val="20"/>
                <w:szCs w:val="20"/>
              </w:rPr>
              <w:t xml:space="preserve"> al menos </w:t>
            </w:r>
            <w:r w:rsidR="003B5804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 xml:space="preserve"> Competencias</w:t>
            </w:r>
            <w:r w:rsidR="003B5804">
              <w:rPr>
                <w:rFonts w:ascii="Verdana" w:hAnsi="Verdana"/>
                <w:sz w:val="20"/>
                <w:szCs w:val="20"/>
              </w:rPr>
              <w:t>? (se debe</w:t>
            </w:r>
            <w:r>
              <w:rPr>
                <w:rFonts w:ascii="Verdana" w:hAnsi="Verdana"/>
                <w:sz w:val="20"/>
                <w:szCs w:val="20"/>
              </w:rPr>
              <w:t xml:space="preserve"> agregar una </w:t>
            </w:r>
            <w:r w:rsidR="003B5804">
              <w:rPr>
                <w:rFonts w:ascii="Verdana" w:hAnsi="Verdana"/>
                <w:sz w:val="20"/>
                <w:szCs w:val="20"/>
              </w:rPr>
              <w:t>competencia</w:t>
            </w:r>
            <w:r w:rsidR="00A55AF5">
              <w:rPr>
                <w:rFonts w:ascii="Verdana" w:hAnsi="Verdana"/>
                <w:sz w:val="20"/>
                <w:szCs w:val="20"/>
              </w:rPr>
              <w:t xml:space="preserve"> a la etapa </w:t>
            </w:r>
            <w:r>
              <w:rPr>
                <w:rFonts w:ascii="Verdana" w:hAnsi="Verdana"/>
                <w:sz w:val="20"/>
                <w:szCs w:val="20"/>
              </w:rPr>
              <w:t>anterior)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3B5804">
        <w:trPr>
          <w:trHeight w:val="609"/>
        </w:trPr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incluyeron referencias del puntaje/escala descripto en cada punto dentro de</w:t>
            </w:r>
            <w:r>
              <w:rPr>
                <w:rFonts w:ascii="Verdana" w:hAnsi="Verdana"/>
                <w:sz w:val="20"/>
                <w:szCs w:val="20"/>
              </w:rPr>
              <w:t>l modelo de evaluación</w:t>
            </w:r>
            <w:r w:rsidRPr="00CE5819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3B5804"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¿Se Indicó la referencia a los nombres de los integrantes de la tabla?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</w:tbl>
    <w:p w:rsidR="00271091" w:rsidRPr="00CE5819" w:rsidRDefault="00271091" w:rsidP="00DC7484"/>
    <w:sectPr w:rsidR="00271091" w:rsidRPr="00CE5819" w:rsidSect="008635B2">
      <w:footerReference w:type="default" r:id="rId9"/>
      <w:pgSz w:w="11906" w:h="16838"/>
      <w:pgMar w:top="1417" w:right="746" w:bottom="1417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534" w:rsidRDefault="00C65534" w:rsidP="00DC7484">
      <w:r>
        <w:separator/>
      </w:r>
    </w:p>
  </w:endnote>
  <w:endnote w:type="continuationSeparator" w:id="0">
    <w:p w:rsidR="00C65534" w:rsidRDefault="00C65534" w:rsidP="00DC7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9A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7C9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AA" w:rsidRPr="001F0E1D" w:rsidRDefault="001F0E1D" w:rsidP="00DC7484">
    <w:pPr>
      <w:pStyle w:val="Piedepgina"/>
    </w:pPr>
    <w:r w:rsidRPr="001F0E1D">
      <w:tab/>
    </w:r>
    <w:r w:rsidR="005F4BAA" w:rsidRPr="001F0E1D">
      <w:t xml:space="preserve">Página </w:t>
    </w:r>
    <w:r w:rsidR="003C4508">
      <w:rPr>
        <w:rStyle w:val="Nmerodepgina"/>
      </w:rPr>
      <w:fldChar w:fldCharType="begin"/>
    </w:r>
    <w:r w:rsidR="009E0816">
      <w:rPr>
        <w:rStyle w:val="Nmerodepgina"/>
      </w:rPr>
      <w:instrText xml:space="preserve"> PAGE </w:instrText>
    </w:r>
    <w:r w:rsidR="003C4508">
      <w:rPr>
        <w:rStyle w:val="Nmerodepgina"/>
      </w:rPr>
      <w:fldChar w:fldCharType="separate"/>
    </w:r>
    <w:r w:rsidR="003B5804">
      <w:rPr>
        <w:rStyle w:val="Nmerodepgina"/>
        <w:noProof/>
      </w:rPr>
      <w:t>1</w:t>
    </w:r>
    <w:r w:rsidR="003C4508">
      <w:rPr>
        <w:rStyle w:val="Nmerodepgina"/>
      </w:rPr>
      <w:fldChar w:fldCharType="end"/>
    </w:r>
    <w:r w:rsidRPr="001F0E1D">
      <w:rPr>
        <w:rStyle w:val="Nmerodepgina"/>
      </w:rPr>
      <w:t>/</w:t>
    </w:r>
    <w:r w:rsidR="003C4508" w:rsidRPr="001F0E1D">
      <w:rPr>
        <w:rStyle w:val="Nmerodepgina"/>
      </w:rPr>
      <w:fldChar w:fldCharType="begin"/>
    </w:r>
    <w:r w:rsidRPr="001F0E1D">
      <w:rPr>
        <w:rStyle w:val="Nmerodepgina"/>
      </w:rPr>
      <w:instrText xml:space="preserve"> NUMPAGES </w:instrText>
    </w:r>
    <w:r w:rsidR="003C4508" w:rsidRPr="001F0E1D">
      <w:rPr>
        <w:rStyle w:val="Nmerodepgina"/>
      </w:rPr>
      <w:fldChar w:fldCharType="separate"/>
    </w:r>
    <w:r w:rsidR="003B5804">
      <w:rPr>
        <w:rStyle w:val="Nmerodepgina"/>
        <w:noProof/>
      </w:rPr>
      <w:t>7</w:t>
    </w:r>
    <w:r w:rsidR="003C4508" w:rsidRPr="001F0E1D">
      <w:rPr>
        <w:rStyle w:val="Nmerodepgina"/>
      </w:rPr>
      <w:fldChar w:fldCharType="end"/>
    </w:r>
  </w:p>
  <w:p w:rsidR="005F4BAA" w:rsidRPr="005F4BAA" w:rsidRDefault="005F4BAA" w:rsidP="00DC748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19" w:rsidRPr="001F0E1D" w:rsidRDefault="00CE5819" w:rsidP="00DC7484">
    <w:pPr>
      <w:pStyle w:val="Piedepgina"/>
    </w:pPr>
    <w:r w:rsidRPr="001F0E1D">
      <w:tab/>
      <w:t xml:space="preserve">Página </w:t>
    </w:r>
    <w:r w:rsidR="003C450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3C4508">
      <w:rPr>
        <w:rStyle w:val="Nmerodepgina"/>
      </w:rPr>
      <w:fldChar w:fldCharType="separate"/>
    </w:r>
    <w:r w:rsidR="003B5804">
      <w:rPr>
        <w:rStyle w:val="Nmerodepgina"/>
        <w:noProof/>
      </w:rPr>
      <w:t>5</w:t>
    </w:r>
    <w:r w:rsidR="003C4508">
      <w:rPr>
        <w:rStyle w:val="Nmerodepgina"/>
      </w:rPr>
      <w:fldChar w:fldCharType="end"/>
    </w:r>
    <w:r w:rsidRPr="001F0E1D">
      <w:rPr>
        <w:rStyle w:val="Nmerodepgina"/>
      </w:rPr>
      <w:t>/</w:t>
    </w:r>
    <w:fldSimple w:instr=" SECTIONPAGES   \* MERGEFORMAT ">
      <w:r w:rsidR="003B5804" w:rsidRPr="003B5804">
        <w:rPr>
          <w:rStyle w:val="Nmerodepgina"/>
          <w:noProof/>
        </w:rPr>
        <w:t>5</w:t>
      </w:r>
    </w:fldSimple>
  </w:p>
  <w:p w:rsidR="00CE5819" w:rsidRPr="005F4BAA" w:rsidRDefault="00CE5819" w:rsidP="00DC74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534" w:rsidRDefault="00C65534" w:rsidP="00DC7484">
      <w:r>
        <w:separator/>
      </w:r>
    </w:p>
  </w:footnote>
  <w:footnote w:type="continuationSeparator" w:id="0">
    <w:p w:rsidR="00C65534" w:rsidRDefault="00C65534" w:rsidP="00DC7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CellMar>
        <w:left w:w="70" w:type="dxa"/>
        <w:right w:w="70" w:type="dxa"/>
      </w:tblCellMar>
      <w:tblLook w:val="0000"/>
    </w:tblPr>
    <w:tblGrid>
      <w:gridCol w:w="3544"/>
      <w:gridCol w:w="2936"/>
      <w:gridCol w:w="2880"/>
    </w:tblGrid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>UNIVERSIDAD TECNOLOGICA NACIONAL – FACULTAD REGIONAL ROSARIO</w:t>
          </w:r>
        </w:p>
      </w:tc>
    </w:tr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 xml:space="preserve">Administración de Recursos </w:t>
          </w:r>
          <w:r w:rsidR="00BB580E" w:rsidRPr="00DC7484">
            <w:rPr>
              <w:b/>
              <w:noProof/>
            </w:rPr>
            <w:t xml:space="preserve">             </w:t>
          </w:r>
          <w:r w:rsidR="00DC7484">
            <w:rPr>
              <w:b/>
              <w:noProof/>
            </w:rPr>
            <w:t xml:space="preserve">                                 </w:t>
          </w:r>
          <w:r w:rsidR="00BB580E" w:rsidRPr="00DC7484">
            <w:rPr>
              <w:b/>
              <w:noProof/>
            </w:rPr>
            <w:t>Trabajo integrador</w:t>
          </w:r>
        </w:p>
      </w:tc>
    </w:tr>
    <w:tr w:rsidR="00672722" w:rsidRPr="00097E56" w:rsidTr="00097E56">
      <w:tc>
        <w:tcPr>
          <w:tcW w:w="3544" w:type="dxa"/>
        </w:tcPr>
        <w:p w:rsidR="005F4BAA" w:rsidRPr="00097E56" w:rsidRDefault="005F4BAA" w:rsidP="00097E56">
          <w:pPr>
            <w:pStyle w:val="Encabezado"/>
            <w:rPr>
              <w:b/>
              <w:sz w:val="18"/>
              <w:szCs w:val="18"/>
              <w:lang w:val="es-ES_tradnl"/>
            </w:rPr>
          </w:pPr>
          <w:proofErr w:type="spellStart"/>
          <w:r w:rsidRPr="00097E56">
            <w:rPr>
              <w:b/>
              <w:sz w:val="18"/>
              <w:szCs w:val="18"/>
              <w:lang w:val="es-ES_tradnl"/>
            </w:rPr>
            <w:t>GrupoNº</w:t>
          </w:r>
          <w:proofErr w:type="spellEnd"/>
          <w:r w:rsidRPr="00097E56">
            <w:rPr>
              <w:b/>
              <w:sz w:val="18"/>
              <w:szCs w:val="18"/>
              <w:lang w:val="es-ES_tradnl"/>
            </w:rPr>
            <w:t xml:space="preserve">:  </w:t>
          </w:r>
          <w:r w:rsidR="003C4508" w:rsidRPr="00097E56">
            <w:rPr>
              <w:sz w:val="18"/>
              <w:szCs w:val="18"/>
            </w:rPr>
            <w:fldChar w:fldCharType="begin"/>
          </w:r>
          <w:r w:rsidR="00097E56" w:rsidRPr="00097E56">
            <w:rPr>
              <w:sz w:val="18"/>
              <w:szCs w:val="18"/>
            </w:rPr>
            <w:instrText xml:space="preserve"> DOCPROPERTY  Manager  \* MERGEFORMAT </w:instrText>
          </w:r>
          <w:r w:rsidR="003C4508" w:rsidRPr="00097E56">
            <w:rPr>
              <w:sz w:val="18"/>
              <w:szCs w:val="18"/>
            </w:rPr>
            <w:fldChar w:fldCharType="separate"/>
          </w:r>
          <w:proofErr w:type="spellStart"/>
          <w:r w:rsidR="00097E56" w:rsidRPr="00097E56">
            <w:rPr>
              <w:b/>
              <w:sz w:val="18"/>
              <w:szCs w:val="18"/>
              <w:lang w:val="es-ES_tradnl"/>
            </w:rPr>
            <w:t>prop</w:t>
          </w:r>
          <w:proofErr w:type="spellEnd"/>
          <w:r w:rsidR="00097E56" w:rsidRPr="00097E56">
            <w:rPr>
              <w:b/>
              <w:sz w:val="18"/>
              <w:szCs w:val="18"/>
              <w:lang w:val="es-ES_tradnl"/>
            </w:rPr>
            <w:t>/administrador</w:t>
          </w:r>
          <w:r w:rsidR="003C4508" w:rsidRPr="00097E56">
            <w:rPr>
              <w:sz w:val="18"/>
              <w:szCs w:val="18"/>
            </w:rPr>
            <w:fldChar w:fldCharType="end"/>
          </w:r>
        </w:p>
      </w:tc>
      <w:tc>
        <w:tcPr>
          <w:tcW w:w="2936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</w:rPr>
            <w:t xml:space="preserve">Etapa Nº: </w:t>
          </w:r>
          <w:fldSimple w:instr=" TITLE   \* MERGEFORMAT ">
            <w:r w:rsidR="0097292D" w:rsidRPr="0097292D">
              <w:rPr>
                <w:b/>
                <w:sz w:val="18"/>
                <w:szCs w:val="18"/>
                <w:lang w:val="es-ES_tradnl"/>
              </w:rPr>
              <w:t>05</w:t>
            </w:r>
          </w:fldSimple>
          <w:fldSimple w:instr=" DOCPROPERTY  Comments  \* MERGEFORMAT "/>
        </w:p>
      </w:tc>
      <w:tc>
        <w:tcPr>
          <w:tcW w:w="2880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  <w:lang w:val="es-ES_tradnl"/>
            </w:rPr>
            <w:t>Versión</w:t>
          </w:r>
          <w:r w:rsidR="00672722" w:rsidRPr="00097E56">
            <w:rPr>
              <w:b/>
              <w:sz w:val="18"/>
              <w:szCs w:val="18"/>
              <w:lang w:val="es-ES_tradnl"/>
            </w:rPr>
            <w:t xml:space="preserve"> Nº</w:t>
          </w:r>
          <w:r w:rsidRPr="00097E56">
            <w:rPr>
              <w:b/>
              <w:sz w:val="18"/>
              <w:szCs w:val="18"/>
              <w:lang w:val="es-ES_tradnl"/>
            </w:rPr>
            <w:t>:</w:t>
          </w:r>
          <w:r w:rsidR="003C4508" w:rsidRPr="00097E56">
            <w:rPr>
              <w:sz w:val="18"/>
              <w:szCs w:val="18"/>
            </w:rPr>
            <w:fldChar w:fldCharType="begin"/>
          </w:r>
          <w:r w:rsidR="00A4256D" w:rsidRPr="00097E56">
            <w:rPr>
              <w:sz w:val="18"/>
              <w:szCs w:val="18"/>
            </w:rPr>
            <w:instrText xml:space="preserve"> DOCPROPERTY  Subject  \* MERGEFORMAT </w:instrText>
          </w:r>
          <w:r w:rsidR="003C4508" w:rsidRPr="00097E56">
            <w:rPr>
              <w:sz w:val="18"/>
              <w:szCs w:val="18"/>
            </w:rPr>
            <w:fldChar w:fldCharType="separate"/>
          </w:r>
          <w:proofErr w:type="spellStart"/>
          <w:r w:rsidR="00A30294" w:rsidRPr="00097E56">
            <w:rPr>
              <w:b/>
              <w:sz w:val="18"/>
              <w:szCs w:val="18"/>
            </w:rPr>
            <w:t>prop</w:t>
          </w:r>
          <w:proofErr w:type="spellEnd"/>
          <w:r w:rsidR="00A30294" w:rsidRPr="00097E56">
            <w:rPr>
              <w:b/>
              <w:sz w:val="18"/>
              <w:szCs w:val="18"/>
            </w:rPr>
            <w:t>/asunto</w:t>
          </w:r>
          <w:r w:rsidR="003C4508" w:rsidRPr="00097E56">
            <w:rPr>
              <w:sz w:val="18"/>
              <w:szCs w:val="18"/>
            </w:rPr>
            <w:fldChar w:fldCharType="end"/>
          </w:r>
        </w:p>
      </w:tc>
    </w:tr>
  </w:tbl>
  <w:p w:rsidR="005F4BAA" w:rsidRDefault="005F4BAA" w:rsidP="00DC74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43"/>
    <w:multiLevelType w:val="hybridMultilevel"/>
    <w:tmpl w:val="60425B38"/>
    <w:lvl w:ilvl="0" w:tplc="04B619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8D42BC2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81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B1335BA"/>
    <w:multiLevelType w:val="hybridMultilevel"/>
    <w:tmpl w:val="64A21C8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20317"/>
    <w:multiLevelType w:val="hybridMultilevel"/>
    <w:tmpl w:val="09F66B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F6814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6A5B3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E503169"/>
    <w:multiLevelType w:val="hybridMultilevel"/>
    <w:tmpl w:val="8DC66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7295E"/>
    <w:multiLevelType w:val="hybridMultilevel"/>
    <w:tmpl w:val="7CBA6D8C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08737AC"/>
    <w:multiLevelType w:val="hybridMultilevel"/>
    <w:tmpl w:val="F50C4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CBB"/>
    <w:multiLevelType w:val="hybridMultilevel"/>
    <w:tmpl w:val="6B483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712D6"/>
    <w:multiLevelType w:val="hybridMultilevel"/>
    <w:tmpl w:val="BB0077FA"/>
    <w:lvl w:ilvl="0" w:tplc="C34A8F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49190F52"/>
    <w:multiLevelType w:val="hybridMultilevel"/>
    <w:tmpl w:val="96BAE79C"/>
    <w:lvl w:ilvl="0" w:tplc="C986B8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887C75"/>
    <w:multiLevelType w:val="multilevel"/>
    <w:tmpl w:val="F7A2B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4C8A1CEB"/>
    <w:multiLevelType w:val="hybridMultilevel"/>
    <w:tmpl w:val="3918D8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C326C4"/>
    <w:multiLevelType w:val="multilevel"/>
    <w:tmpl w:val="6BD8971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4">
    <w:nsid w:val="50B15CE7"/>
    <w:multiLevelType w:val="hybridMultilevel"/>
    <w:tmpl w:val="4B9AADE2"/>
    <w:lvl w:ilvl="0" w:tplc="DE026C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86A2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C881953"/>
    <w:multiLevelType w:val="hybridMultilevel"/>
    <w:tmpl w:val="9E3C04D2"/>
    <w:lvl w:ilvl="0" w:tplc="967A2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B6DDE"/>
    <w:multiLevelType w:val="hybridMultilevel"/>
    <w:tmpl w:val="35B4AE0C"/>
    <w:lvl w:ilvl="0" w:tplc="9E9415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3E415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47167E0"/>
    <w:multiLevelType w:val="hybridMultilevel"/>
    <w:tmpl w:val="A0FC4F5E"/>
    <w:lvl w:ilvl="0" w:tplc="C8D42BC2">
      <w:start w:val="1"/>
      <w:numFmt w:val="bullet"/>
      <w:lvlText w:val="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C10911"/>
    <w:multiLevelType w:val="hybridMultilevel"/>
    <w:tmpl w:val="5518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4"/>
  </w:num>
  <w:num w:numId="16">
    <w:abstractNumId w:val="15"/>
  </w:num>
  <w:num w:numId="17">
    <w:abstractNumId w:val="7"/>
  </w:num>
  <w:num w:numId="18">
    <w:abstractNumId w:val="13"/>
  </w:num>
  <w:num w:numId="19">
    <w:abstractNumId w:val="11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356815"/>
    <w:rsid w:val="0000014B"/>
    <w:rsid w:val="000056A2"/>
    <w:rsid w:val="00045412"/>
    <w:rsid w:val="00070A6C"/>
    <w:rsid w:val="00097E56"/>
    <w:rsid w:val="00173294"/>
    <w:rsid w:val="00181D51"/>
    <w:rsid w:val="00187E26"/>
    <w:rsid w:val="001D7D67"/>
    <w:rsid w:val="001E699D"/>
    <w:rsid w:val="001F0E1D"/>
    <w:rsid w:val="0021766F"/>
    <w:rsid w:val="002229FC"/>
    <w:rsid w:val="002239DE"/>
    <w:rsid w:val="00261931"/>
    <w:rsid w:val="00271091"/>
    <w:rsid w:val="003145B3"/>
    <w:rsid w:val="00353EBC"/>
    <w:rsid w:val="00356786"/>
    <w:rsid w:val="00356815"/>
    <w:rsid w:val="003868AA"/>
    <w:rsid w:val="003B5804"/>
    <w:rsid w:val="003C4508"/>
    <w:rsid w:val="003D119F"/>
    <w:rsid w:val="003D3D2B"/>
    <w:rsid w:val="003E0D71"/>
    <w:rsid w:val="004E449F"/>
    <w:rsid w:val="00564273"/>
    <w:rsid w:val="00571187"/>
    <w:rsid w:val="005A0D09"/>
    <w:rsid w:val="005D092F"/>
    <w:rsid w:val="005E31F0"/>
    <w:rsid w:val="005E3659"/>
    <w:rsid w:val="005F4BAA"/>
    <w:rsid w:val="006148E7"/>
    <w:rsid w:val="00630865"/>
    <w:rsid w:val="006401D4"/>
    <w:rsid w:val="00662CA1"/>
    <w:rsid w:val="00672722"/>
    <w:rsid w:val="006C4A3E"/>
    <w:rsid w:val="006C5714"/>
    <w:rsid w:val="006E3609"/>
    <w:rsid w:val="006E5B3E"/>
    <w:rsid w:val="007236C4"/>
    <w:rsid w:val="007C7AE0"/>
    <w:rsid w:val="007D1055"/>
    <w:rsid w:val="007D1EB5"/>
    <w:rsid w:val="007E1FD0"/>
    <w:rsid w:val="00853FF9"/>
    <w:rsid w:val="00861EBF"/>
    <w:rsid w:val="008635B2"/>
    <w:rsid w:val="00873C3E"/>
    <w:rsid w:val="00893813"/>
    <w:rsid w:val="00893CA3"/>
    <w:rsid w:val="00895658"/>
    <w:rsid w:val="008B5CE2"/>
    <w:rsid w:val="00901B4F"/>
    <w:rsid w:val="009540C9"/>
    <w:rsid w:val="0097292D"/>
    <w:rsid w:val="00983293"/>
    <w:rsid w:val="0098439A"/>
    <w:rsid w:val="009B7DD9"/>
    <w:rsid w:val="009E0816"/>
    <w:rsid w:val="00A16BC5"/>
    <w:rsid w:val="00A17D31"/>
    <w:rsid w:val="00A30294"/>
    <w:rsid w:val="00A4256D"/>
    <w:rsid w:val="00A54F73"/>
    <w:rsid w:val="00A55AF5"/>
    <w:rsid w:val="00A66234"/>
    <w:rsid w:val="00A963E7"/>
    <w:rsid w:val="00AD7ABB"/>
    <w:rsid w:val="00AF569B"/>
    <w:rsid w:val="00B04980"/>
    <w:rsid w:val="00B36808"/>
    <w:rsid w:val="00B402B9"/>
    <w:rsid w:val="00BB580E"/>
    <w:rsid w:val="00BC000A"/>
    <w:rsid w:val="00BC2F80"/>
    <w:rsid w:val="00BE1E9E"/>
    <w:rsid w:val="00BE4AC6"/>
    <w:rsid w:val="00BF0F45"/>
    <w:rsid w:val="00C20006"/>
    <w:rsid w:val="00C22FCC"/>
    <w:rsid w:val="00C27232"/>
    <w:rsid w:val="00C65534"/>
    <w:rsid w:val="00C95598"/>
    <w:rsid w:val="00CC5E86"/>
    <w:rsid w:val="00CE5819"/>
    <w:rsid w:val="00CF5E54"/>
    <w:rsid w:val="00D06C80"/>
    <w:rsid w:val="00D13347"/>
    <w:rsid w:val="00D90482"/>
    <w:rsid w:val="00D958B2"/>
    <w:rsid w:val="00DC30D2"/>
    <w:rsid w:val="00DC7484"/>
    <w:rsid w:val="00E12D55"/>
    <w:rsid w:val="00E625D4"/>
    <w:rsid w:val="00EB0760"/>
    <w:rsid w:val="00F15537"/>
    <w:rsid w:val="00F4665F"/>
    <w:rsid w:val="00F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84"/>
    <w:pPr>
      <w:jc w:val="both"/>
    </w:pPr>
    <w:rPr>
      <w:rFonts w:ascii="Verdana" w:hAnsi="Verdana"/>
    </w:rPr>
  </w:style>
  <w:style w:type="paragraph" w:styleId="Ttulo1">
    <w:name w:val="heading 1"/>
    <w:basedOn w:val="NormalWeb1"/>
    <w:next w:val="Normal"/>
    <w:qFormat/>
    <w:rsid w:val="00DC7484"/>
    <w:pPr>
      <w:outlineLvl w:val="0"/>
    </w:pPr>
    <w:rPr>
      <w:rFonts w:cs="Arial"/>
      <w:b/>
      <w:smallCaps/>
      <w:sz w:val="28"/>
      <w:szCs w:val="28"/>
      <w:u w:val="single"/>
    </w:rPr>
  </w:style>
  <w:style w:type="paragraph" w:styleId="Ttulo2">
    <w:name w:val="heading 2"/>
    <w:basedOn w:val="Ttulo1"/>
    <w:next w:val="Normal"/>
    <w:qFormat/>
    <w:rsid w:val="00DC748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A4256D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4256D"/>
    <w:rPr>
      <w:color w:val="000000"/>
      <w:u w:val="single"/>
    </w:rPr>
  </w:style>
  <w:style w:type="paragraph" w:styleId="Textoindependiente2">
    <w:name w:val="Body Text 2"/>
    <w:basedOn w:val="Normal"/>
    <w:rsid w:val="00A4256D"/>
    <w:rPr>
      <w:iCs/>
      <w:color w:val="000000"/>
      <w:lang w:val="es-AR"/>
    </w:rPr>
  </w:style>
  <w:style w:type="paragraph" w:styleId="Textoindependiente3">
    <w:name w:val="Body Text 3"/>
    <w:basedOn w:val="Normal"/>
    <w:rsid w:val="00A4256D"/>
    <w:pPr>
      <w:jc w:val="center"/>
    </w:pPr>
    <w:rPr>
      <w:iCs/>
      <w:color w:val="000000"/>
      <w:lang w:val="es-AR"/>
    </w:rPr>
  </w:style>
  <w:style w:type="character" w:customStyle="1" w:styleId="nombredet">
    <w:name w:val="nombre_det"/>
    <w:basedOn w:val="Fuentedeprrafopredeter"/>
    <w:rsid w:val="00A4256D"/>
  </w:style>
  <w:style w:type="character" w:customStyle="1" w:styleId="contdet">
    <w:name w:val="cont_det"/>
    <w:basedOn w:val="Fuentedeprrafopredeter"/>
    <w:rsid w:val="00A4256D"/>
  </w:style>
  <w:style w:type="character" w:styleId="Hipervnculo">
    <w:name w:val="Hyperlink"/>
    <w:basedOn w:val="Fuentedeprrafopredeter"/>
    <w:uiPriority w:val="99"/>
    <w:rsid w:val="00A4256D"/>
    <w:rPr>
      <w:color w:val="0000FF"/>
      <w:u w:val="single"/>
    </w:rPr>
  </w:style>
  <w:style w:type="paragraph" w:styleId="NormalWeb">
    <w:name w:val="Normal (Web)"/>
    <w:basedOn w:val="Normal"/>
    <w:rsid w:val="00A4256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rsid w:val="00A425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256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A4256D"/>
    <w:pPr>
      <w:tabs>
        <w:tab w:val="left" w:pos="360"/>
      </w:tabs>
      <w:ind w:left="360"/>
    </w:pPr>
    <w:rPr>
      <w:color w:val="000000"/>
    </w:rPr>
  </w:style>
  <w:style w:type="character" w:styleId="Hipervnculovisitado">
    <w:name w:val="FollowedHyperlink"/>
    <w:basedOn w:val="Fuentedeprrafopredeter"/>
    <w:rsid w:val="00A4256D"/>
    <w:rPr>
      <w:color w:val="800080"/>
      <w:u w:val="single"/>
    </w:rPr>
  </w:style>
  <w:style w:type="paragraph" w:customStyle="1" w:styleId="NormalWeb1">
    <w:name w:val="Normal (Web)1"/>
    <w:basedOn w:val="Normal"/>
    <w:rsid w:val="00B402B9"/>
    <w:pPr>
      <w:spacing w:before="150" w:after="150"/>
    </w:pPr>
    <w:rPr>
      <w:color w:val="000000"/>
      <w:sz w:val="17"/>
      <w:szCs w:val="17"/>
    </w:rPr>
  </w:style>
  <w:style w:type="paragraph" w:styleId="TDC1">
    <w:name w:val="toc 1"/>
    <w:basedOn w:val="Normal"/>
    <w:next w:val="Normal"/>
    <w:autoRedefine/>
    <w:uiPriority w:val="39"/>
    <w:rsid w:val="00C20006"/>
    <w:pPr>
      <w:tabs>
        <w:tab w:val="right" w:leader="dot" w:pos="9360"/>
      </w:tabs>
      <w:spacing w:line="360" w:lineRule="auto"/>
    </w:pPr>
    <w:rPr>
      <w:smallCaps/>
    </w:rPr>
  </w:style>
  <w:style w:type="paragraph" w:styleId="TDC2">
    <w:name w:val="toc 2"/>
    <w:basedOn w:val="Normal"/>
    <w:next w:val="Normal"/>
    <w:autoRedefine/>
    <w:uiPriority w:val="39"/>
    <w:rsid w:val="00564273"/>
    <w:pPr>
      <w:tabs>
        <w:tab w:val="right" w:leader="dot" w:pos="9361"/>
      </w:tabs>
      <w:spacing w:line="360" w:lineRule="auto"/>
      <w:ind w:left="238"/>
    </w:pPr>
    <w:rPr>
      <w:smallCaps/>
    </w:rPr>
  </w:style>
  <w:style w:type="character" w:styleId="Nmerodepgina">
    <w:name w:val="page number"/>
    <w:basedOn w:val="Fuentedeprrafopredeter"/>
    <w:rsid w:val="001F0E1D"/>
  </w:style>
  <w:style w:type="table" w:styleId="Tablaconcuadrcula">
    <w:name w:val="Table Grid"/>
    <w:basedOn w:val="Tablanormal"/>
    <w:uiPriority w:val="59"/>
    <w:rsid w:val="0027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UTN-FRRosario\C&#225;tedras\Administraci&#243;n%20de%20Recursos\4-PLANES%20DE%20ESTUDIO%20-%20SEGUIMIENTO\A&#241;oLectivo2013\NotificacionesAlumnos\ADR2013_TrabajoIntegrador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ADR2013_TrabajoIntegrador_Plantilla</Template>
  <TotalTime>328</TotalTime>
  <Pages>7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05</vt:lpstr>
    </vt:vector>
  </TitlesOfParts>
  <Manager>prop/administrador</Manager>
  <Company>utn</Company>
  <LinksUpToDate>false</LinksUpToDate>
  <CharactersWithSpaces>4757</CharactersWithSpaces>
  <SharedDoc>false</SharedDoc>
  <HLinks>
    <vt:vector size="12" baseType="variant"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_Toc197563968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_Toc197563967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</dc:title>
  <dc:subject>prop/asunto</dc:subject>
  <dc:creator>FMR</dc:creator>
  <cp:lastModifiedBy>FMR</cp:lastModifiedBy>
  <cp:revision>26</cp:revision>
  <cp:lastPrinted>2007-07-25T17:21:00Z</cp:lastPrinted>
  <dcterms:created xsi:type="dcterms:W3CDTF">2013-03-05T00:30:00Z</dcterms:created>
  <dcterms:modified xsi:type="dcterms:W3CDTF">2013-03-06T20:20:00Z</dcterms:modified>
</cp:coreProperties>
</file>