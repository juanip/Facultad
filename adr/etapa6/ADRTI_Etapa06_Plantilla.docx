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  <w:r w:rsidRPr="00BC2F80">
        <w:rPr>
          <w:b/>
          <w:bCs/>
          <w:smallCaps/>
          <w:sz w:val="32"/>
          <w:szCs w:val="32"/>
        </w:rPr>
        <w:t>Universidad Tecnológica Nacional</w:t>
      </w:r>
    </w:p>
    <w:p w:rsidR="00B402B9" w:rsidRPr="00BC2F80" w:rsidRDefault="00B402B9" w:rsidP="00BC2F80">
      <w:pPr>
        <w:jc w:val="center"/>
        <w:rPr>
          <w:b/>
          <w:bCs/>
          <w:smallCaps/>
          <w:sz w:val="32"/>
          <w:szCs w:val="32"/>
        </w:rPr>
      </w:pPr>
      <w:r w:rsidRPr="00BC2F80">
        <w:rPr>
          <w:b/>
          <w:bCs/>
          <w:smallCaps/>
          <w:sz w:val="32"/>
          <w:szCs w:val="32"/>
        </w:rPr>
        <w:t>Ingeniería en Sistemas de Información</w:t>
      </w:r>
    </w:p>
    <w:p w:rsidR="00B402B9" w:rsidRPr="00BC2F80" w:rsidRDefault="00B402B9" w:rsidP="00BC2F80">
      <w:pPr>
        <w:jc w:val="center"/>
        <w:rPr>
          <w:b/>
          <w:bCs/>
          <w:smallCaps/>
          <w:sz w:val="32"/>
          <w:szCs w:val="32"/>
        </w:rPr>
      </w:pPr>
    </w:p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  <w:r w:rsidRPr="00BC2F80">
        <w:rPr>
          <w:b/>
          <w:bCs/>
          <w:smallCaps/>
          <w:sz w:val="32"/>
          <w:szCs w:val="32"/>
        </w:rPr>
        <w:t>Cátedra: Administración de Recursos</w:t>
      </w:r>
    </w:p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</w:p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</w:p>
    <w:p w:rsidR="00B36808" w:rsidRPr="00B402B9" w:rsidRDefault="00B36808" w:rsidP="00DC7484"/>
    <w:p w:rsidR="00B36808" w:rsidRPr="00BC2F80" w:rsidRDefault="00B36808" w:rsidP="00BC2F80">
      <w:pPr>
        <w:jc w:val="center"/>
        <w:rPr>
          <w:b/>
          <w:bCs/>
          <w:sz w:val="32"/>
          <w:szCs w:val="32"/>
        </w:rPr>
      </w:pPr>
      <w:r w:rsidRPr="00BC2F80">
        <w:rPr>
          <w:b/>
          <w:bCs/>
          <w:sz w:val="32"/>
          <w:szCs w:val="32"/>
        </w:rPr>
        <w:t xml:space="preserve">TRABAJO </w:t>
      </w:r>
      <w:r w:rsidR="006E5B3E" w:rsidRPr="00BC2F80">
        <w:rPr>
          <w:b/>
          <w:bCs/>
          <w:sz w:val="32"/>
          <w:szCs w:val="32"/>
        </w:rPr>
        <w:t>INTEGRADOR</w:t>
      </w:r>
    </w:p>
    <w:p w:rsidR="00B36808" w:rsidRPr="006E5B3E" w:rsidRDefault="00B36808" w:rsidP="00DC7484"/>
    <w:p w:rsidR="00B36808" w:rsidRPr="00BC2F80" w:rsidRDefault="00B36808" w:rsidP="00BC2F80">
      <w:pPr>
        <w:jc w:val="center"/>
        <w:rPr>
          <w:b/>
          <w:bCs/>
          <w:sz w:val="32"/>
          <w:szCs w:val="32"/>
        </w:rPr>
      </w:pPr>
      <w:r w:rsidRPr="00BC2F80">
        <w:rPr>
          <w:b/>
          <w:bCs/>
          <w:sz w:val="32"/>
          <w:szCs w:val="32"/>
        </w:rPr>
        <w:t>Administración de un Proyecto de TI</w:t>
      </w:r>
    </w:p>
    <w:p w:rsidR="00B36808" w:rsidRPr="006E5B3E" w:rsidRDefault="00B36808" w:rsidP="00DC7484"/>
    <w:p w:rsidR="00B36808" w:rsidRPr="00BC2F80" w:rsidRDefault="00B402B9" w:rsidP="00BC2F80">
      <w:pPr>
        <w:jc w:val="center"/>
        <w:rPr>
          <w:b/>
          <w:bCs/>
          <w:color w:val="3366FF"/>
          <w:sz w:val="32"/>
          <w:szCs w:val="32"/>
        </w:rPr>
      </w:pPr>
      <w:r w:rsidRPr="00BC2F80">
        <w:rPr>
          <w:b/>
          <w:bCs/>
          <w:color w:val="3366FF"/>
          <w:sz w:val="32"/>
          <w:szCs w:val="32"/>
        </w:rPr>
        <w:t>[Nombre de la Organización]</w:t>
      </w:r>
    </w:p>
    <w:p w:rsidR="00B36808" w:rsidRPr="006E5B3E" w:rsidRDefault="00B36808" w:rsidP="00DC7484"/>
    <w:p w:rsidR="00B402B9" w:rsidRPr="00A55AF5" w:rsidRDefault="007F6582" w:rsidP="00A55AF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Conclusiones</w:t>
      </w:r>
    </w:p>
    <w:p w:rsidR="00A55AF5" w:rsidRDefault="00A55AF5" w:rsidP="00A55AF5">
      <w:pPr>
        <w:jc w:val="center"/>
        <w:rPr>
          <w:b/>
          <w:bCs/>
          <w:color w:val="3366FF"/>
          <w:sz w:val="32"/>
          <w:szCs w:val="32"/>
        </w:rPr>
      </w:pPr>
    </w:p>
    <w:p w:rsidR="00A55AF5" w:rsidRPr="00BC2F80" w:rsidRDefault="00A55AF5" w:rsidP="00A55AF5">
      <w:pPr>
        <w:jc w:val="center"/>
        <w:rPr>
          <w:b/>
          <w:bCs/>
          <w:color w:val="3366FF"/>
          <w:sz w:val="32"/>
          <w:szCs w:val="32"/>
        </w:rPr>
      </w:pPr>
      <w:r w:rsidRPr="00BC2F80">
        <w:rPr>
          <w:b/>
          <w:bCs/>
          <w:color w:val="3366FF"/>
          <w:sz w:val="32"/>
          <w:szCs w:val="32"/>
        </w:rPr>
        <w:t>[Nombre de</w:t>
      </w:r>
      <w:r>
        <w:rPr>
          <w:b/>
          <w:bCs/>
          <w:color w:val="3366FF"/>
          <w:sz w:val="32"/>
          <w:szCs w:val="32"/>
        </w:rPr>
        <w:t>l Proyecto</w:t>
      </w:r>
      <w:r w:rsidRPr="00BC2F80">
        <w:rPr>
          <w:b/>
          <w:bCs/>
          <w:color w:val="3366FF"/>
          <w:sz w:val="32"/>
          <w:szCs w:val="32"/>
        </w:rPr>
        <w:t>]</w:t>
      </w:r>
    </w:p>
    <w:p w:rsidR="00B402B9" w:rsidRDefault="00B402B9" w:rsidP="00DC7484"/>
    <w:p w:rsidR="00B402B9" w:rsidRPr="00BC2F80" w:rsidRDefault="00B402B9" w:rsidP="00BC2F80">
      <w:pPr>
        <w:jc w:val="left"/>
        <w:rPr>
          <w:b/>
          <w:bCs/>
          <w:sz w:val="24"/>
          <w:szCs w:val="24"/>
          <w:u w:val="single"/>
        </w:rPr>
      </w:pPr>
      <w:r w:rsidRPr="00BC2F80">
        <w:rPr>
          <w:b/>
          <w:bCs/>
          <w:sz w:val="24"/>
          <w:szCs w:val="24"/>
          <w:u w:val="single"/>
        </w:rPr>
        <w:t>Comisión Nº:</w:t>
      </w:r>
    </w:p>
    <w:p w:rsidR="00B402B9" w:rsidRPr="00BC2F80" w:rsidRDefault="00B402B9" w:rsidP="00BC2F80">
      <w:pPr>
        <w:jc w:val="left"/>
        <w:rPr>
          <w:b/>
          <w:bCs/>
          <w:sz w:val="24"/>
          <w:szCs w:val="24"/>
          <w:u w:val="single"/>
        </w:rPr>
      </w:pPr>
    </w:p>
    <w:p w:rsidR="00B402B9" w:rsidRPr="00BC2F80" w:rsidRDefault="00B402B9" w:rsidP="00BC2F80">
      <w:pPr>
        <w:jc w:val="left"/>
        <w:rPr>
          <w:b/>
          <w:bCs/>
          <w:sz w:val="24"/>
          <w:szCs w:val="24"/>
          <w:u w:val="single"/>
        </w:rPr>
      </w:pPr>
      <w:r w:rsidRPr="00BC2F80">
        <w:rPr>
          <w:b/>
          <w:bCs/>
          <w:sz w:val="24"/>
          <w:szCs w:val="24"/>
          <w:u w:val="single"/>
        </w:rPr>
        <w:t>Grupo Nº:</w:t>
      </w:r>
    </w:p>
    <w:p w:rsidR="00B36808" w:rsidRPr="00BC2F80" w:rsidRDefault="00B36808" w:rsidP="00BC2F80">
      <w:pPr>
        <w:jc w:val="left"/>
        <w:rPr>
          <w:b/>
          <w:bCs/>
          <w:sz w:val="24"/>
          <w:szCs w:val="24"/>
          <w:u w:val="single"/>
        </w:rPr>
      </w:pPr>
    </w:p>
    <w:p w:rsidR="00B36808" w:rsidRPr="00BC2F80" w:rsidRDefault="00B36808" w:rsidP="00BC2F80">
      <w:pPr>
        <w:jc w:val="left"/>
        <w:rPr>
          <w:b/>
          <w:bCs/>
          <w:sz w:val="24"/>
          <w:szCs w:val="24"/>
          <w:u w:val="single"/>
        </w:rPr>
      </w:pPr>
      <w:r w:rsidRPr="00BC2F80">
        <w:rPr>
          <w:b/>
          <w:bCs/>
          <w:sz w:val="24"/>
          <w:szCs w:val="24"/>
          <w:u w:val="single"/>
        </w:rPr>
        <w:t>Integrantes:</w:t>
      </w:r>
    </w:p>
    <w:p w:rsidR="005F4BAA" w:rsidRPr="00BC2F80" w:rsidRDefault="005F4BAA" w:rsidP="00BC2F80">
      <w:pPr>
        <w:jc w:val="left"/>
        <w:rPr>
          <w:b/>
          <w:bCs/>
          <w:sz w:val="24"/>
          <w:szCs w:val="24"/>
          <w:u w:val="single"/>
        </w:rPr>
        <w:sectPr w:rsidR="005F4BAA" w:rsidRPr="00BC2F80" w:rsidSect="001F0E1D">
          <w:pgSz w:w="11906" w:h="16838"/>
          <w:pgMar w:top="1417" w:right="1106" w:bottom="1417" w:left="1701" w:header="708" w:footer="708" w:gutter="0"/>
          <w:cols w:space="708"/>
          <w:docGrid w:linePitch="360"/>
        </w:sectPr>
      </w:pPr>
    </w:p>
    <w:p w:rsidR="00B402B9" w:rsidRPr="006E3609" w:rsidRDefault="006E3609" w:rsidP="00DC7484">
      <w:pPr>
        <w:pStyle w:val="NormalWeb1"/>
        <w:rPr>
          <w:b/>
          <w:smallCaps/>
          <w:sz w:val="24"/>
          <w:szCs w:val="24"/>
          <w:u w:val="single"/>
        </w:rPr>
      </w:pPr>
      <w:r w:rsidRPr="006E3609">
        <w:rPr>
          <w:b/>
          <w:smallCaps/>
          <w:sz w:val="24"/>
          <w:szCs w:val="24"/>
          <w:u w:val="single"/>
        </w:rPr>
        <w:lastRenderedPageBreak/>
        <w:t>Índice</w:t>
      </w:r>
    </w:p>
    <w:p w:rsidR="00B402B9" w:rsidRPr="001F0E1D" w:rsidRDefault="00B402B9" w:rsidP="00DC7484">
      <w:pPr>
        <w:pStyle w:val="NormalWeb1"/>
      </w:pPr>
    </w:p>
    <w:p w:rsidR="00441090" w:rsidRDefault="002D6224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r w:rsidRPr="002D6224">
        <w:rPr>
          <w:rFonts w:cs="Arial"/>
          <w:b/>
          <w:smallCaps w:val="0"/>
        </w:rPr>
        <w:fldChar w:fldCharType="begin"/>
      </w:r>
      <w:r w:rsidR="00564273">
        <w:rPr>
          <w:rFonts w:cs="Arial"/>
          <w:b/>
          <w:smallCaps w:val="0"/>
        </w:rPr>
        <w:instrText xml:space="preserve"> TOC \o "1-2" \h \z \u </w:instrText>
      </w:r>
      <w:r w:rsidRPr="002D6224">
        <w:rPr>
          <w:rFonts w:cs="Arial"/>
          <w:b/>
          <w:smallCaps w:val="0"/>
        </w:rPr>
        <w:fldChar w:fldCharType="separate"/>
      </w:r>
      <w:hyperlink w:anchor="_Toc350354267" w:history="1">
        <w:r w:rsidR="00441090" w:rsidRPr="006B7091">
          <w:rPr>
            <w:rStyle w:val="Hipervnculo"/>
            <w:noProof/>
          </w:rPr>
          <w:t>Conclusiones Referidas al trabajo en equipo</w:t>
        </w:r>
        <w:r w:rsidR="00441090">
          <w:rPr>
            <w:noProof/>
            <w:webHidden/>
          </w:rPr>
          <w:tab/>
        </w:r>
        <w:r w:rsidR="00441090">
          <w:rPr>
            <w:noProof/>
            <w:webHidden/>
          </w:rPr>
          <w:fldChar w:fldCharType="begin"/>
        </w:r>
        <w:r w:rsidR="00441090">
          <w:rPr>
            <w:noProof/>
            <w:webHidden/>
          </w:rPr>
          <w:instrText xml:space="preserve"> PAGEREF _Toc350354267 \h </w:instrText>
        </w:r>
        <w:r w:rsidR="00441090">
          <w:rPr>
            <w:noProof/>
            <w:webHidden/>
          </w:rPr>
        </w:r>
        <w:r w:rsidR="00441090">
          <w:rPr>
            <w:noProof/>
            <w:webHidden/>
          </w:rPr>
          <w:fldChar w:fldCharType="separate"/>
        </w:r>
        <w:r w:rsidR="00441090">
          <w:rPr>
            <w:noProof/>
            <w:webHidden/>
          </w:rPr>
          <w:t>1</w:t>
        </w:r>
        <w:r w:rsidR="00441090">
          <w:rPr>
            <w:noProof/>
            <w:webHidden/>
          </w:rPr>
          <w:fldChar w:fldCharType="end"/>
        </w:r>
      </w:hyperlink>
    </w:p>
    <w:p w:rsidR="00441090" w:rsidRDefault="00441090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4268" w:history="1">
        <w:r w:rsidRPr="006B7091">
          <w:rPr>
            <w:rStyle w:val="Hipervnculo"/>
            <w:noProof/>
          </w:rPr>
          <w:t>Análisis de Buenas Prácticas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41090" w:rsidRDefault="00441090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4269" w:history="1">
        <w:r w:rsidRPr="006B7091">
          <w:rPr>
            <w:rStyle w:val="Hipervnculo"/>
            <w:noProof/>
          </w:rPr>
          <w:t>Criterios a Evaluar por la Cátedra para la mejora del desarrollo del Trabajo Integrador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41090" w:rsidRDefault="00441090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4270" w:history="1">
        <w:r w:rsidRPr="006B7091">
          <w:rPr>
            <w:rStyle w:val="Hipervnculo"/>
            <w:noProof/>
          </w:rPr>
          <w:t>Historia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5819" w:rsidRDefault="002D6224" w:rsidP="006E3609">
      <w:pPr>
        <w:tabs>
          <w:tab w:val="right" w:leader="dot" w:pos="9214"/>
        </w:tabs>
        <w:rPr>
          <w:rFonts w:cs="Arial"/>
          <w:b/>
        </w:rPr>
        <w:sectPr w:rsidR="00CE5819" w:rsidSect="00CE5819">
          <w:headerReference w:type="default" r:id="rId7"/>
          <w:footerReference w:type="default" r:id="rId8"/>
          <w:pgSz w:w="11906" w:h="16838"/>
          <w:pgMar w:top="1417" w:right="746" w:bottom="1417" w:left="1701" w:header="284" w:footer="708" w:gutter="0"/>
          <w:pgNumType w:start="1"/>
          <w:cols w:space="708"/>
          <w:docGrid w:linePitch="360"/>
        </w:sectPr>
      </w:pPr>
      <w:r>
        <w:rPr>
          <w:rFonts w:cs="Arial"/>
          <w:b/>
          <w:smallCaps/>
        </w:rPr>
        <w:fldChar w:fldCharType="end"/>
      </w:r>
    </w:p>
    <w:p w:rsidR="00356786" w:rsidRDefault="00356786" w:rsidP="00356786">
      <w:pPr>
        <w:pStyle w:val="Ttulo1"/>
      </w:pPr>
    </w:p>
    <w:p w:rsidR="00BC000A" w:rsidRDefault="007F6582" w:rsidP="00BC000A">
      <w:pPr>
        <w:pStyle w:val="Ttulo1"/>
      </w:pPr>
      <w:bookmarkStart w:id="0" w:name="_Toc350354267"/>
      <w:r>
        <w:t>Conclusiones Referidas al trabajo en equipo</w:t>
      </w:r>
      <w:bookmarkEnd w:id="0"/>
    </w:p>
    <w:p w:rsidR="00BC000A" w:rsidRPr="00BC000A" w:rsidRDefault="00BC000A" w:rsidP="00BC000A"/>
    <w:p w:rsidR="00A55AF5" w:rsidRPr="00347DA8" w:rsidRDefault="007F6582" w:rsidP="00A55AF5">
      <w:pPr>
        <w:pStyle w:val="Ttulo1"/>
      </w:pPr>
      <w:bookmarkStart w:id="1" w:name="_Toc350354268"/>
      <w:r>
        <w:t>Análisis de Buenas Prácticas</w:t>
      </w:r>
      <w:bookmarkEnd w:id="1"/>
    </w:p>
    <w:p w:rsidR="00356786" w:rsidRDefault="00356786" w:rsidP="00356786">
      <w:pPr>
        <w:pStyle w:val="Ttulo1"/>
      </w:pPr>
    </w:p>
    <w:p w:rsidR="00BC000A" w:rsidRPr="00347DA8" w:rsidRDefault="007F6582" w:rsidP="00BC000A">
      <w:pPr>
        <w:pStyle w:val="Ttulo1"/>
      </w:pPr>
      <w:bookmarkStart w:id="2" w:name="_Toc350354269"/>
      <w:r>
        <w:t>Criterios a Evaluar por la Cátedra para la mejora del desarrollo del Trabajo Integrador</w:t>
      </w:r>
      <w:bookmarkEnd w:id="2"/>
    </w:p>
    <w:p w:rsidR="00A55AF5" w:rsidRDefault="00A55AF5" w:rsidP="00A55AF5">
      <w:pPr>
        <w:pStyle w:val="Ttulo1"/>
      </w:pPr>
    </w:p>
    <w:p w:rsidR="00A55AF5" w:rsidRDefault="00A55AF5" w:rsidP="00A55AF5">
      <w:pPr>
        <w:pStyle w:val="Ttulo1"/>
      </w:pPr>
    </w:p>
    <w:p w:rsidR="00BC000A" w:rsidRDefault="00BC000A" w:rsidP="00BC000A">
      <w:pPr>
        <w:pStyle w:val="Ttulo1"/>
      </w:pPr>
    </w:p>
    <w:p w:rsidR="00BC000A" w:rsidRDefault="00BC000A" w:rsidP="00BC000A">
      <w:pPr>
        <w:pStyle w:val="Ttulo1"/>
      </w:pPr>
    </w:p>
    <w:p w:rsidR="00BC000A" w:rsidRDefault="00BC000A" w:rsidP="00BC000A">
      <w:pPr>
        <w:pStyle w:val="Ttulo1"/>
      </w:pPr>
    </w:p>
    <w:p w:rsidR="00356786" w:rsidRDefault="00356786">
      <w:pPr>
        <w:jc w:val="left"/>
        <w:rPr>
          <w:rFonts w:cs="Arial"/>
          <w:b/>
          <w:smallCaps/>
          <w:color w:val="000000"/>
          <w:sz w:val="28"/>
          <w:szCs w:val="28"/>
          <w:u w:val="single"/>
        </w:rPr>
      </w:pPr>
    </w:p>
    <w:p w:rsidR="007F6582" w:rsidRDefault="007F6582">
      <w:pPr>
        <w:jc w:val="left"/>
        <w:rPr>
          <w:rFonts w:cs="Arial"/>
          <w:b/>
          <w:smallCaps/>
          <w:color w:val="000000"/>
          <w:sz w:val="28"/>
          <w:szCs w:val="28"/>
          <w:u w:val="single"/>
        </w:rPr>
      </w:pPr>
      <w:r>
        <w:br w:type="page"/>
      </w:r>
    </w:p>
    <w:p w:rsidR="00271091" w:rsidRPr="001D7D67" w:rsidRDefault="00271091" w:rsidP="002239DE">
      <w:pPr>
        <w:pStyle w:val="Ttulo1"/>
      </w:pPr>
      <w:bookmarkStart w:id="3" w:name="_Toc350354270"/>
      <w:r w:rsidRPr="001D7D67">
        <w:lastRenderedPageBreak/>
        <w:t>Historia de Versiones</w:t>
      </w:r>
      <w:bookmarkEnd w:id="3"/>
    </w:p>
    <w:p w:rsidR="00271091" w:rsidRPr="00BE1E9E" w:rsidRDefault="00271091" w:rsidP="00DC7484"/>
    <w:tbl>
      <w:tblPr>
        <w:tblStyle w:val="Tablaconcuadrcula"/>
        <w:tblW w:w="0" w:type="auto"/>
        <w:tblLook w:val="01E0"/>
      </w:tblPr>
      <w:tblGrid>
        <w:gridCol w:w="1065"/>
        <w:gridCol w:w="1152"/>
        <w:gridCol w:w="1110"/>
        <w:gridCol w:w="6631"/>
      </w:tblGrid>
      <w:tr w:rsidR="00271091" w:rsidRPr="00FC48B8">
        <w:tc>
          <w:tcPr>
            <w:tcW w:w="1068" w:type="dxa"/>
          </w:tcPr>
          <w:p w:rsidR="00271091" w:rsidRPr="00FC48B8" w:rsidRDefault="00271091" w:rsidP="00DC7484">
            <w:r>
              <w:t>Versión</w:t>
            </w:r>
          </w:p>
        </w:tc>
        <w:tc>
          <w:tcPr>
            <w:tcW w:w="1161" w:type="dxa"/>
          </w:tcPr>
          <w:p w:rsidR="00271091" w:rsidRPr="00FC48B8" w:rsidRDefault="00271091" w:rsidP="00DC7484">
            <w:r>
              <w:t>Fecha</w:t>
            </w:r>
          </w:p>
        </w:tc>
        <w:tc>
          <w:tcPr>
            <w:tcW w:w="1119" w:type="dxa"/>
          </w:tcPr>
          <w:p w:rsidR="00271091" w:rsidRPr="00FC48B8" w:rsidRDefault="00271091" w:rsidP="00DC7484">
            <w:r>
              <w:t>Autor</w:t>
            </w:r>
          </w:p>
        </w:tc>
        <w:tc>
          <w:tcPr>
            <w:tcW w:w="6768" w:type="dxa"/>
          </w:tcPr>
          <w:p w:rsidR="00271091" w:rsidRPr="00FC48B8" w:rsidRDefault="00271091" w:rsidP="00DC7484">
            <w:r>
              <w:t>Descripción</w:t>
            </w:r>
          </w:p>
        </w:tc>
      </w:tr>
      <w:tr w:rsidR="00271091">
        <w:tc>
          <w:tcPr>
            <w:tcW w:w="1068" w:type="dxa"/>
          </w:tcPr>
          <w:p w:rsidR="00271091" w:rsidRDefault="00271091" w:rsidP="00DC7484"/>
        </w:tc>
        <w:tc>
          <w:tcPr>
            <w:tcW w:w="1161" w:type="dxa"/>
          </w:tcPr>
          <w:p w:rsidR="00271091" w:rsidRDefault="00271091" w:rsidP="00DC7484"/>
        </w:tc>
        <w:tc>
          <w:tcPr>
            <w:tcW w:w="1119" w:type="dxa"/>
          </w:tcPr>
          <w:p w:rsidR="00271091" w:rsidRDefault="00271091" w:rsidP="00DC7484"/>
        </w:tc>
        <w:tc>
          <w:tcPr>
            <w:tcW w:w="6768" w:type="dxa"/>
          </w:tcPr>
          <w:p w:rsidR="00271091" w:rsidRDefault="00271091" w:rsidP="00DC7484"/>
        </w:tc>
      </w:tr>
      <w:tr w:rsidR="00271091">
        <w:tc>
          <w:tcPr>
            <w:tcW w:w="1068" w:type="dxa"/>
          </w:tcPr>
          <w:p w:rsidR="00271091" w:rsidRDefault="00271091" w:rsidP="00DC7484"/>
        </w:tc>
        <w:tc>
          <w:tcPr>
            <w:tcW w:w="1161" w:type="dxa"/>
          </w:tcPr>
          <w:p w:rsidR="00271091" w:rsidRDefault="00271091" w:rsidP="00DC7484"/>
        </w:tc>
        <w:tc>
          <w:tcPr>
            <w:tcW w:w="1119" w:type="dxa"/>
          </w:tcPr>
          <w:p w:rsidR="00271091" w:rsidRDefault="00271091" w:rsidP="00DC7484"/>
        </w:tc>
        <w:tc>
          <w:tcPr>
            <w:tcW w:w="6768" w:type="dxa"/>
          </w:tcPr>
          <w:p w:rsidR="00271091" w:rsidRDefault="00271091" w:rsidP="00DC7484"/>
        </w:tc>
      </w:tr>
      <w:tr w:rsidR="00D13347">
        <w:tc>
          <w:tcPr>
            <w:tcW w:w="1068" w:type="dxa"/>
          </w:tcPr>
          <w:p w:rsidR="00D13347" w:rsidRDefault="00D13347" w:rsidP="00DC7484"/>
        </w:tc>
        <w:tc>
          <w:tcPr>
            <w:tcW w:w="1161" w:type="dxa"/>
          </w:tcPr>
          <w:p w:rsidR="00D13347" w:rsidRDefault="00D13347" w:rsidP="00DC7484"/>
        </w:tc>
        <w:tc>
          <w:tcPr>
            <w:tcW w:w="1119" w:type="dxa"/>
          </w:tcPr>
          <w:p w:rsidR="00D13347" w:rsidRDefault="00D13347" w:rsidP="00DC7484"/>
        </w:tc>
        <w:tc>
          <w:tcPr>
            <w:tcW w:w="6768" w:type="dxa"/>
          </w:tcPr>
          <w:p w:rsidR="00D13347" w:rsidRDefault="00D13347" w:rsidP="00DC7484"/>
        </w:tc>
      </w:tr>
    </w:tbl>
    <w:p w:rsidR="00A30294" w:rsidRDefault="00A30294" w:rsidP="00DC7484"/>
    <w:p w:rsidR="007F6582" w:rsidRDefault="007F6582" w:rsidP="00DC7484"/>
    <w:sectPr w:rsidR="007F6582" w:rsidSect="008635B2">
      <w:footerReference w:type="default" r:id="rId9"/>
      <w:pgSz w:w="11906" w:h="16838"/>
      <w:pgMar w:top="1417" w:right="746" w:bottom="1417" w:left="1418" w:header="284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00E" w:rsidRDefault="0091700E" w:rsidP="00DC7484">
      <w:r>
        <w:separator/>
      </w:r>
    </w:p>
  </w:endnote>
  <w:endnote w:type="continuationSeparator" w:id="0">
    <w:p w:rsidR="0091700E" w:rsidRDefault="0091700E" w:rsidP="00DC7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BAA" w:rsidRPr="001F0E1D" w:rsidRDefault="001F0E1D" w:rsidP="00DC7484">
    <w:pPr>
      <w:pStyle w:val="Piedepgina"/>
    </w:pPr>
    <w:r w:rsidRPr="001F0E1D">
      <w:tab/>
    </w:r>
    <w:r w:rsidR="005F4BAA" w:rsidRPr="001F0E1D">
      <w:t xml:space="preserve">Página </w:t>
    </w:r>
    <w:r w:rsidR="002D6224">
      <w:rPr>
        <w:rStyle w:val="Nmerodepgina"/>
      </w:rPr>
      <w:fldChar w:fldCharType="begin"/>
    </w:r>
    <w:r w:rsidR="009E0816">
      <w:rPr>
        <w:rStyle w:val="Nmerodepgina"/>
      </w:rPr>
      <w:instrText xml:space="preserve"> PAGE </w:instrText>
    </w:r>
    <w:r w:rsidR="002D6224">
      <w:rPr>
        <w:rStyle w:val="Nmerodepgina"/>
      </w:rPr>
      <w:fldChar w:fldCharType="separate"/>
    </w:r>
    <w:r w:rsidR="00441090">
      <w:rPr>
        <w:rStyle w:val="Nmerodepgina"/>
        <w:noProof/>
      </w:rPr>
      <w:t>1</w:t>
    </w:r>
    <w:r w:rsidR="002D6224">
      <w:rPr>
        <w:rStyle w:val="Nmerodepgina"/>
      </w:rPr>
      <w:fldChar w:fldCharType="end"/>
    </w:r>
    <w:r w:rsidRPr="001F0E1D">
      <w:rPr>
        <w:rStyle w:val="Nmerodepgina"/>
      </w:rPr>
      <w:t>/</w:t>
    </w:r>
    <w:r w:rsidR="002D6224" w:rsidRPr="001F0E1D">
      <w:rPr>
        <w:rStyle w:val="Nmerodepgina"/>
      </w:rPr>
      <w:fldChar w:fldCharType="begin"/>
    </w:r>
    <w:r w:rsidRPr="001F0E1D">
      <w:rPr>
        <w:rStyle w:val="Nmerodepgina"/>
      </w:rPr>
      <w:instrText xml:space="preserve"> NUMPAGES </w:instrText>
    </w:r>
    <w:r w:rsidR="002D6224" w:rsidRPr="001F0E1D">
      <w:rPr>
        <w:rStyle w:val="Nmerodepgina"/>
      </w:rPr>
      <w:fldChar w:fldCharType="separate"/>
    </w:r>
    <w:r w:rsidR="00441090">
      <w:rPr>
        <w:rStyle w:val="Nmerodepgina"/>
        <w:noProof/>
      </w:rPr>
      <w:t>4</w:t>
    </w:r>
    <w:r w:rsidR="002D6224" w:rsidRPr="001F0E1D">
      <w:rPr>
        <w:rStyle w:val="Nmerodepgina"/>
      </w:rPr>
      <w:fldChar w:fldCharType="end"/>
    </w:r>
  </w:p>
  <w:p w:rsidR="005F4BAA" w:rsidRPr="005F4BAA" w:rsidRDefault="005F4BAA" w:rsidP="00DC748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19" w:rsidRPr="001F0E1D" w:rsidRDefault="00CE5819" w:rsidP="00DC7484">
    <w:pPr>
      <w:pStyle w:val="Piedepgina"/>
    </w:pPr>
    <w:r w:rsidRPr="001F0E1D">
      <w:tab/>
      <w:t xml:space="preserve">Página </w:t>
    </w:r>
    <w:r w:rsidR="002D622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2D6224">
      <w:rPr>
        <w:rStyle w:val="Nmerodepgina"/>
      </w:rPr>
      <w:fldChar w:fldCharType="separate"/>
    </w:r>
    <w:r w:rsidR="00441090">
      <w:rPr>
        <w:rStyle w:val="Nmerodepgina"/>
        <w:noProof/>
      </w:rPr>
      <w:t>1</w:t>
    </w:r>
    <w:r w:rsidR="002D6224">
      <w:rPr>
        <w:rStyle w:val="Nmerodepgina"/>
      </w:rPr>
      <w:fldChar w:fldCharType="end"/>
    </w:r>
    <w:r w:rsidRPr="001F0E1D">
      <w:rPr>
        <w:rStyle w:val="Nmerodepgina"/>
      </w:rPr>
      <w:t>/</w:t>
    </w:r>
    <w:fldSimple w:instr=" SECTIONPAGES   \* MERGEFORMAT ">
      <w:r w:rsidR="00441090" w:rsidRPr="00441090">
        <w:rPr>
          <w:rStyle w:val="Nmerodepgina"/>
          <w:noProof/>
        </w:rPr>
        <w:t>2</w:t>
      </w:r>
    </w:fldSimple>
  </w:p>
  <w:p w:rsidR="00CE5819" w:rsidRPr="005F4BAA" w:rsidRDefault="00CE5819" w:rsidP="00DC748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00E" w:rsidRDefault="0091700E" w:rsidP="00DC7484">
      <w:r>
        <w:separator/>
      </w:r>
    </w:p>
  </w:footnote>
  <w:footnote w:type="continuationSeparator" w:id="0">
    <w:p w:rsidR="0091700E" w:rsidRDefault="0091700E" w:rsidP="00DC74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70" w:type="dxa"/>
      <w:tblCellMar>
        <w:left w:w="70" w:type="dxa"/>
        <w:right w:w="70" w:type="dxa"/>
      </w:tblCellMar>
      <w:tblLook w:val="0000"/>
    </w:tblPr>
    <w:tblGrid>
      <w:gridCol w:w="3544"/>
      <w:gridCol w:w="2936"/>
      <w:gridCol w:w="2880"/>
    </w:tblGrid>
    <w:tr w:rsidR="005F4BAA" w:rsidRPr="00DC7484">
      <w:trPr>
        <w:cantSplit/>
      </w:trPr>
      <w:tc>
        <w:tcPr>
          <w:tcW w:w="9360" w:type="dxa"/>
          <w:gridSpan w:val="3"/>
        </w:tcPr>
        <w:p w:rsidR="005F4BAA" w:rsidRPr="00DC7484" w:rsidRDefault="005F4BAA" w:rsidP="00DC7484">
          <w:pPr>
            <w:pStyle w:val="Encabezado"/>
            <w:rPr>
              <w:b/>
              <w:noProof/>
            </w:rPr>
          </w:pPr>
          <w:r w:rsidRPr="00DC7484">
            <w:rPr>
              <w:b/>
              <w:noProof/>
            </w:rPr>
            <w:t>UNIVERSIDAD TECNOLOGICA NACIONAL – FACULTAD REGIONAL ROSARIO</w:t>
          </w:r>
        </w:p>
      </w:tc>
    </w:tr>
    <w:tr w:rsidR="005F4BAA" w:rsidRPr="00DC7484">
      <w:trPr>
        <w:cantSplit/>
      </w:trPr>
      <w:tc>
        <w:tcPr>
          <w:tcW w:w="9360" w:type="dxa"/>
          <w:gridSpan w:val="3"/>
        </w:tcPr>
        <w:p w:rsidR="005F4BAA" w:rsidRPr="00DC7484" w:rsidRDefault="005F4BAA" w:rsidP="00DC7484">
          <w:pPr>
            <w:pStyle w:val="Encabezado"/>
            <w:rPr>
              <w:b/>
              <w:noProof/>
            </w:rPr>
          </w:pPr>
          <w:r w:rsidRPr="00DC7484">
            <w:rPr>
              <w:b/>
              <w:noProof/>
            </w:rPr>
            <w:t xml:space="preserve">Administración de Recursos </w:t>
          </w:r>
          <w:r w:rsidR="00BB580E" w:rsidRPr="00DC7484">
            <w:rPr>
              <w:b/>
              <w:noProof/>
            </w:rPr>
            <w:t xml:space="preserve">             </w:t>
          </w:r>
          <w:r w:rsidR="00DC7484">
            <w:rPr>
              <w:b/>
              <w:noProof/>
            </w:rPr>
            <w:t xml:space="preserve">                                 </w:t>
          </w:r>
          <w:r w:rsidR="00BB580E" w:rsidRPr="00DC7484">
            <w:rPr>
              <w:b/>
              <w:noProof/>
            </w:rPr>
            <w:t>Trabajo integrador</w:t>
          </w:r>
        </w:p>
      </w:tc>
    </w:tr>
    <w:tr w:rsidR="00672722" w:rsidRPr="00097E56" w:rsidTr="00097E56">
      <w:tc>
        <w:tcPr>
          <w:tcW w:w="3544" w:type="dxa"/>
        </w:tcPr>
        <w:p w:rsidR="005F4BAA" w:rsidRPr="00097E56" w:rsidRDefault="005F4BAA" w:rsidP="00097E56">
          <w:pPr>
            <w:pStyle w:val="Encabezado"/>
            <w:rPr>
              <w:b/>
              <w:sz w:val="18"/>
              <w:szCs w:val="18"/>
              <w:lang w:val="es-ES_tradnl"/>
            </w:rPr>
          </w:pPr>
          <w:proofErr w:type="spellStart"/>
          <w:r w:rsidRPr="00097E56">
            <w:rPr>
              <w:b/>
              <w:sz w:val="18"/>
              <w:szCs w:val="18"/>
              <w:lang w:val="es-ES_tradnl"/>
            </w:rPr>
            <w:t>GrupoNº</w:t>
          </w:r>
          <w:proofErr w:type="spellEnd"/>
          <w:r w:rsidRPr="00097E56">
            <w:rPr>
              <w:b/>
              <w:sz w:val="18"/>
              <w:szCs w:val="18"/>
              <w:lang w:val="es-ES_tradnl"/>
            </w:rPr>
            <w:t xml:space="preserve">:  </w:t>
          </w:r>
          <w:r w:rsidR="002D6224" w:rsidRPr="00097E56">
            <w:rPr>
              <w:sz w:val="18"/>
              <w:szCs w:val="18"/>
            </w:rPr>
            <w:fldChar w:fldCharType="begin"/>
          </w:r>
          <w:r w:rsidR="00097E56" w:rsidRPr="00097E56">
            <w:rPr>
              <w:sz w:val="18"/>
              <w:szCs w:val="18"/>
            </w:rPr>
            <w:instrText xml:space="preserve"> DOCPROPERTY  Manager  \* MERGEFORMAT </w:instrText>
          </w:r>
          <w:r w:rsidR="002D6224" w:rsidRPr="00097E56">
            <w:rPr>
              <w:sz w:val="18"/>
              <w:szCs w:val="18"/>
            </w:rPr>
            <w:fldChar w:fldCharType="separate"/>
          </w:r>
          <w:proofErr w:type="spellStart"/>
          <w:r w:rsidR="00097E56" w:rsidRPr="00097E56">
            <w:rPr>
              <w:b/>
              <w:sz w:val="18"/>
              <w:szCs w:val="18"/>
              <w:lang w:val="es-ES_tradnl"/>
            </w:rPr>
            <w:t>prop</w:t>
          </w:r>
          <w:proofErr w:type="spellEnd"/>
          <w:r w:rsidR="00097E56" w:rsidRPr="00097E56">
            <w:rPr>
              <w:b/>
              <w:sz w:val="18"/>
              <w:szCs w:val="18"/>
              <w:lang w:val="es-ES_tradnl"/>
            </w:rPr>
            <w:t>/administrador</w:t>
          </w:r>
          <w:r w:rsidR="002D6224" w:rsidRPr="00097E56">
            <w:rPr>
              <w:sz w:val="18"/>
              <w:szCs w:val="18"/>
            </w:rPr>
            <w:fldChar w:fldCharType="end"/>
          </w:r>
        </w:p>
      </w:tc>
      <w:tc>
        <w:tcPr>
          <w:tcW w:w="2936" w:type="dxa"/>
        </w:tcPr>
        <w:p w:rsidR="005F4BAA" w:rsidRPr="00097E56" w:rsidRDefault="005F4BAA" w:rsidP="00DC7484">
          <w:pPr>
            <w:pStyle w:val="Encabezado"/>
            <w:rPr>
              <w:b/>
              <w:sz w:val="18"/>
              <w:szCs w:val="18"/>
              <w:lang w:val="es-ES_tradnl"/>
            </w:rPr>
          </w:pPr>
          <w:r w:rsidRPr="00097E56">
            <w:rPr>
              <w:b/>
              <w:sz w:val="18"/>
              <w:szCs w:val="18"/>
            </w:rPr>
            <w:t xml:space="preserve">Etapa Nº: </w:t>
          </w:r>
          <w:fldSimple w:instr=" TITLE   \* MERGEFORMAT ">
            <w:r w:rsidR="0097292D" w:rsidRPr="0097292D">
              <w:rPr>
                <w:b/>
                <w:sz w:val="18"/>
                <w:szCs w:val="18"/>
                <w:lang w:val="es-ES_tradnl"/>
              </w:rPr>
              <w:t>05</w:t>
            </w:r>
          </w:fldSimple>
          <w:fldSimple w:instr=" DOCPROPERTY  Comments  \* MERGEFORMAT "/>
        </w:p>
      </w:tc>
      <w:tc>
        <w:tcPr>
          <w:tcW w:w="2880" w:type="dxa"/>
        </w:tcPr>
        <w:p w:rsidR="005F4BAA" w:rsidRPr="00097E56" w:rsidRDefault="005F4BAA" w:rsidP="00DC7484">
          <w:pPr>
            <w:pStyle w:val="Encabezado"/>
            <w:rPr>
              <w:b/>
              <w:sz w:val="18"/>
              <w:szCs w:val="18"/>
              <w:lang w:val="es-ES_tradnl"/>
            </w:rPr>
          </w:pPr>
          <w:r w:rsidRPr="00097E56">
            <w:rPr>
              <w:b/>
              <w:sz w:val="18"/>
              <w:szCs w:val="18"/>
              <w:lang w:val="es-ES_tradnl"/>
            </w:rPr>
            <w:t>Versión</w:t>
          </w:r>
          <w:r w:rsidR="00672722" w:rsidRPr="00097E56">
            <w:rPr>
              <w:b/>
              <w:sz w:val="18"/>
              <w:szCs w:val="18"/>
              <w:lang w:val="es-ES_tradnl"/>
            </w:rPr>
            <w:t xml:space="preserve"> Nº</w:t>
          </w:r>
          <w:r w:rsidRPr="00097E56">
            <w:rPr>
              <w:b/>
              <w:sz w:val="18"/>
              <w:szCs w:val="18"/>
              <w:lang w:val="es-ES_tradnl"/>
            </w:rPr>
            <w:t>:</w:t>
          </w:r>
          <w:r w:rsidR="002D6224" w:rsidRPr="00097E56">
            <w:rPr>
              <w:sz w:val="18"/>
              <w:szCs w:val="18"/>
            </w:rPr>
            <w:fldChar w:fldCharType="begin"/>
          </w:r>
          <w:r w:rsidR="00A4256D" w:rsidRPr="00097E56">
            <w:rPr>
              <w:sz w:val="18"/>
              <w:szCs w:val="18"/>
            </w:rPr>
            <w:instrText xml:space="preserve"> DOCPROPERTY  Subject  \* MERGEFORMAT </w:instrText>
          </w:r>
          <w:r w:rsidR="002D6224" w:rsidRPr="00097E56">
            <w:rPr>
              <w:sz w:val="18"/>
              <w:szCs w:val="18"/>
            </w:rPr>
            <w:fldChar w:fldCharType="separate"/>
          </w:r>
          <w:proofErr w:type="spellStart"/>
          <w:r w:rsidR="00A30294" w:rsidRPr="00097E56">
            <w:rPr>
              <w:b/>
              <w:sz w:val="18"/>
              <w:szCs w:val="18"/>
            </w:rPr>
            <w:t>prop</w:t>
          </w:r>
          <w:proofErr w:type="spellEnd"/>
          <w:r w:rsidR="00A30294" w:rsidRPr="00097E56">
            <w:rPr>
              <w:b/>
              <w:sz w:val="18"/>
              <w:szCs w:val="18"/>
            </w:rPr>
            <w:t>/asunto</w:t>
          </w:r>
          <w:r w:rsidR="002D6224" w:rsidRPr="00097E56">
            <w:rPr>
              <w:sz w:val="18"/>
              <w:szCs w:val="18"/>
            </w:rPr>
            <w:fldChar w:fldCharType="end"/>
          </w:r>
        </w:p>
      </w:tc>
    </w:tr>
  </w:tbl>
  <w:p w:rsidR="005F4BAA" w:rsidRDefault="005F4BAA" w:rsidP="00DC748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543"/>
    <w:multiLevelType w:val="hybridMultilevel"/>
    <w:tmpl w:val="60425B38"/>
    <w:lvl w:ilvl="0" w:tplc="04B619E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C8D42BC2">
      <w:start w:val="1"/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527814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B1335BA"/>
    <w:multiLevelType w:val="hybridMultilevel"/>
    <w:tmpl w:val="64A21C8A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320317"/>
    <w:multiLevelType w:val="hybridMultilevel"/>
    <w:tmpl w:val="09F66B1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DF6814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6A5B37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3E503169"/>
    <w:multiLevelType w:val="hybridMultilevel"/>
    <w:tmpl w:val="8DC668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77295E"/>
    <w:multiLevelType w:val="hybridMultilevel"/>
    <w:tmpl w:val="7CBA6D8C"/>
    <w:lvl w:ilvl="0" w:tplc="FFFFFFFF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408737AC"/>
    <w:multiLevelType w:val="hybridMultilevel"/>
    <w:tmpl w:val="F50C4ED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495CBB"/>
    <w:multiLevelType w:val="hybridMultilevel"/>
    <w:tmpl w:val="6B483A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7712D6"/>
    <w:multiLevelType w:val="hybridMultilevel"/>
    <w:tmpl w:val="BB0077FA"/>
    <w:lvl w:ilvl="0" w:tplc="C34A8F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0">
    <w:nsid w:val="49190F52"/>
    <w:multiLevelType w:val="hybridMultilevel"/>
    <w:tmpl w:val="96BAE79C"/>
    <w:lvl w:ilvl="0" w:tplc="C986B88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887C75"/>
    <w:multiLevelType w:val="multilevel"/>
    <w:tmpl w:val="F7A2BC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2">
    <w:nsid w:val="4C8A1CEB"/>
    <w:multiLevelType w:val="hybridMultilevel"/>
    <w:tmpl w:val="3918D838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CC326C4"/>
    <w:multiLevelType w:val="multilevel"/>
    <w:tmpl w:val="6BD89714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86" w:hanging="1440"/>
      </w:pPr>
      <w:rPr>
        <w:rFonts w:hint="default"/>
      </w:rPr>
    </w:lvl>
  </w:abstractNum>
  <w:abstractNum w:abstractNumId="14">
    <w:nsid w:val="50B15CE7"/>
    <w:multiLevelType w:val="hybridMultilevel"/>
    <w:tmpl w:val="4B9AADE2"/>
    <w:lvl w:ilvl="0" w:tplc="DE026C6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5E86A29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>
    <w:nsid w:val="5C881953"/>
    <w:multiLevelType w:val="hybridMultilevel"/>
    <w:tmpl w:val="9E3C04D2"/>
    <w:lvl w:ilvl="0" w:tplc="967A2F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EB6DDE"/>
    <w:multiLevelType w:val="hybridMultilevel"/>
    <w:tmpl w:val="35B4AE0C"/>
    <w:lvl w:ilvl="0" w:tplc="9E94151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93E4154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>
    <w:nsid w:val="747167E0"/>
    <w:multiLevelType w:val="hybridMultilevel"/>
    <w:tmpl w:val="A0FC4F5E"/>
    <w:lvl w:ilvl="0" w:tplc="C8D42BC2">
      <w:start w:val="1"/>
      <w:numFmt w:val="bullet"/>
      <w:lvlText w:val="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C10911"/>
    <w:multiLevelType w:val="hybridMultilevel"/>
    <w:tmpl w:val="55180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9"/>
  </w:num>
  <w:num w:numId="8">
    <w:abstractNumId w:val="10"/>
  </w:num>
  <w:num w:numId="9">
    <w:abstractNumId w:val="17"/>
  </w:num>
  <w:num w:numId="10">
    <w:abstractNumId w:val="14"/>
  </w:num>
  <w:num w:numId="11">
    <w:abstractNumId w:val="16"/>
  </w:num>
  <w:num w:numId="12">
    <w:abstractNumId w:val="12"/>
  </w:num>
  <w:num w:numId="13">
    <w:abstractNumId w:val="20"/>
  </w:num>
  <w:num w:numId="14">
    <w:abstractNumId w:val="1"/>
  </w:num>
  <w:num w:numId="15">
    <w:abstractNumId w:val="4"/>
  </w:num>
  <w:num w:numId="16">
    <w:abstractNumId w:val="15"/>
  </w:num>
  <w:num w:numId="17">
    <w:abstractNumId w:val="7"/>
  </w:num>
  <w:num w:numId="18">
    <w:abstractNumId w:val="13"/>
  </w:num>
  <w:num w:numId="19">
    <w:abstractNumId w:val="11"/>
  </w:num>
  <w:num w:numId="20">
    <w:abstractNumId w:val="18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9"/>
  <w:hyphenationZone w:val="425"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356815"/>
    <w:rsid w:val="0000014B"/>
    <w:rsid w:val="000056A2"/>
    <w:rsid w:val="00045412"/>
    <w:rsid w:val="00070A6C"/>
    <w:rsid w:val="00097E56"/>
    <w:rsid w:val="00173294"/>
    <w:rsid w:val="00181D51"/>
    <w:rsid w:val="00187E26"/>
    <w:rsid w:val="001D7D67"/>
    <w:rsid w:val="001E699D"/>
    <w:rsid w:val="001F0E1D"/>
    <w:rsid w:val="0021766F"/>
    <w:rsid w:val="002229FC"/>
    <w:rsid w:val="002239DE"/>
    <w:rsid w:val="00261931"/>
    <w:rsid w:val="00271091"/>
    <w:rsid w:val="002D6224"/>
    <w:rsid w:val="003145B3"/>
    <w:rsid w:val="00353EBC"/>
    <w:rsid w:val="00356786"/>
    <w:rsid w:val="00356815"/>
    <w:rsid w:val="003868AA"/>
    <w:rsid w:val="003B5804"/>
    <w:rsid w:val="003C4508"/>
    <w:rsid w:val="003D119F"/>
    <w:rsid w:val="003D3D2B"/>
    <w:rsid w:val="003E0D71"/>
    <w:rsid w:val="00441090"/>
    <w:rsid w:val="004E449F"/>
    <w:rsid w:val="00564273"/>
    <w:rsid w:val="00571187"/>
    <w:rsid w:val="005A0D09"/>
    <w:rsid w:val="005D092F"/>
    <w:rsid w:val="005E31F0"/>
    <w:rsid w:val="005E3659"/>
    <w:rsid w:val="005F4BAA"/>
    <w:rsid w:val="006148E7"/>
    <w:rsid w:val="00630865"/>
    <w:rsid w:val="006401D4"/>
    <w:rsid w:val="00662CA1"/>
    <w:rsid w:val="00672722"/>
    <w:rsid w:val="006C4A3E"/>
    <w:rsid w:val="006C5714"/>
    <w:rsid w:val="006E3609"/>
    <w:rsid w:val="006E5B3E"/>
    <w:rsid w:val="007236C4"/>
    <w:rsid w:val="007C7AE0"/>
    <w:rsid w:val="007D1055"/>
    <w:rsid w:val="007D1EB5"/>
    <w:rsid w:val="007E1FD0"/>
    <w:rsid w:val="007F6582"/>
    <w:rsid w:val="00853FF9"/>
    <w:rsid w:val="00861EBF"/>
    <w:rsid w:val="008635B2"/>
    <w:rsid w:val="00873C3E"/>
    <w:rsid w:val="00893813"/>
    <w:rsid w:val="00893CA3"/>
    <w:rsid w:val="00895658"/>
    <w:rsid w:val="008B5CE2"/>
    <w:rsid w:val="00901B4F"/>
    <w:rsid w:val="0091700E"/>
    <w:rsid w:val="009540C9"/>
    <w:rsid w:val="0097292D"/>
    <w:rsid w:val="00983293"/>
    <w:rsid w:val="0098439A"/>
    <w:rsid w:val="009B7DD9"/>
    <w:rsid w:val="009E0816"/>
    <w:rsid w:val="00A16BC5"/>
    <w:rsid w:val="00A17D31"/>
    <w:rsid w:val="00A30294"/>
    <w:rsid w:val="00A4256D"/>
    <w:rsid w:val="00A54F73"/>
    <w:rsid w:val="00A55AF5"/>
    <w:rsid w:val="00A66234"/>
    <w:rsid w:val="00A963E7"/>
    <w:rsid w:val="00AD7ABB"/>
    <w:rsid w:val="00AF569B"/>
    <w:rsid w:val="00B04980"/>
    <w:rsid w:val="00B36808"/>
    <w:rsid w:val="00B402B9"/>
    <w:rsid w:val="00BB580E"/>
    <w:rsid w:val="00BC000A"/>
    <w:rsid w:val="00BC2F80"/>
    <w:rsid w:val="00BE1E9E"/>
    <w:rsid w:val="00BE4AC6"/>
    <w:rsid w:val="00BF0F45"/>
    <w:rsid w:val="00C20006"/>
    <w:rsid w:val="00C22FCC"/>
    <w:rsid w:val="00C27232"/>
    <w:rsid w:val="00C65534"/>
    <w:rsid w:val="00C95598"/>
    <w:rsid w:val="00CC5E86"/>
    <w:rsid w:val="00CE5819"/>
    <w:rsid w:val="00CF5E54"/>
    <w:rsid w:val="00D06C80"/>
    <w:rsid w:val="00D13347"/>
    <w:rsid w:val="00D90482"/>
    <w:rsid w:val="00D958B2"/>
    <w:rsid w:val="00DC30D2"/>
    <w:rsid w:val="00DC7484"/>
    <w:rsid w:val="00E12D55"/>
    <w:rsid w:val="00E625D4"/>
    <w:rsid w:val="00EB0760"/>
    <w:rsid w:val="00F15537"/>
    <w:rsid w:val="00F4665F"/>
    <w:rsid w:val="00FE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484"/>
    <w:pPr>
      <w:jc w:val="both"/>
    </w:pPr>
    <w:rPr>
      <w:rFonts w:ascii="Verdana" w:hAnsi="Verdana"/>
    </w:rPr>
  </w:style>
  <w:style w:type="paragraph" w:styleId="Ttulo1">
    <w:name w:val="heading 1"/>
    <w:basedOn w:val="NormalWeb1"/>
    <w:next w:val="Normal"/>
    <w:qFormat/>
    <w:rsid w:val="00DC7484"/>
    <w:pPr>
      <w:outlineLvl w:val="0"/>
    </w:pPr>
    <w:rPr>
      <w:rFonts w:cs="Arial"/>
      <w:b/>
      <w:smallCaps/>
      <w:sz w:val="28"/>
      <w:szCs w:val="28"/>
      <w:u w:val="single"/>
    </w:rPr>
  </w:style>
  <w:style w:type="paragraph" w:styleId="Ttulo2">
    <w:name w:val="heading 2"/>
    <w:basedOn w:val="Ttulo1"/>
    <w:next w:val="Normal"/>
    <w:qFormat/>
    <w:rsid w:val="00DC7484"/>
    <w:pPr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rsid w:val="00A4256D"/>
    <w:pPr>
      <w:keepNext/>
      <w:jc w:val="center"/>
      <w:outlineLvl w:val="2"/>
    </w:pPr>
    <w:rPr>
      <w:b/>
      <w:bCs/>
      <w:i/>
      <w:i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4256D"/>
    <w:rPr>
      <w:color w:val="000000"/>
      <w:u w:val="single"/>
    </w:rPr>
  </w:style>
  <w:style w:type="paragraph" w:styleId="Textoindependiente2">
    <w:name w:val="Body Text 2"/>
    <w:basedOn w:val="Normal"/>
    <w:rsid w:val="00A4256D"/>
    <w:rPr>
      <w:iCs/>
      <w:color w:val="000000"/>
      <w:lang w:val="es-AR"/>
    </w:rPr>
  </w:style>
  <w:style w:type="paragraph" w:styleId="Textoindependiente3">
    <w:name w:val="Body Text 3"/>
    <w:basedOn w:val="Normal"/>
    <w:rsid w:val="00A4256D"/>
    <w:pPr>
      <w:jc w:val="center"/>
    </w:pPr>
    <w:rPr>
      <w:iCs/>
      <w:color w:val="000000"/>
      <w:lang w:val="es-AR"/>
    </w:rPr>
  </w:style>
  <w:style w:type="character" w:customStyle="1" w:styleId="nombredet">
    <w:name w:val="nombre_det"/>
    <w:basedOn w:val="Fuentedeprrafopredeter"/>
    <w:rsid w:val="00A4256D"/>
  </w:style>
  <w:style w:type="character" w:customStyle="1" w:styleId="contdet">
    <w:name w:val="cont_det"/>
    <w:basedOn w:val="Fuentedeprrafopredeter"/>
    <w:rsid w:val="00A4256D"/>
  </w:style>
  <w:style w:type="character" w:styleId="Hipervnculo">
    <w:name w:val="Hyperlink"/>
    <w:basedOn w:val="Fuentedeprrafopredeter"/>
    <w:uiPriority w:val="99"/>
    <w:rsid w:val="00A4256D"/>
    <w:rPr>
      <w:color w:val="0000FF"/>
      <w:u w:val="single"/>
    </w:rPr>
  </w:style>
  <w:style w:type="paragraph" w:styleId="NormalWeb">
    <w:name w:val="Normal (Web)"/>
    <w:basedOn w:val="Normal"/>
    <w:rsid w:val="00A4256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rsid w:val="00A425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4256D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A4256D"/>
    <w:pPr>
      <w:tabs>
        <w:tab w:val="left" w:pos="360"/>
      </w:tabs>
      <w:ind w:left="360"/>
    </w:pPr>
    <w:rPr>
      <w:color w:val="000000"/>
    </w:rPr>
  </w:style>
  <w:style w:type="character" w:styleId="Hipervnculovisitado">
    <w:name w:val="FollowedHyperlink"/>
    <w:basedOn w:val="Fuentedeprrafopredeter"/>
    <w:rsid w:val="00A4256D"/>
    <w:rPr>
      <w:color w:val="800080"/>
      <w:u w:val="single"/>
    </w:rPr>
  </w:style>
  <w:style w:type="paragraph" w:customStyle="1" w:styleId="NormalWeb1">
    <w:name w:val="Normal (Web)1"/>
    <w:basedOn w:val="Normal"/>
    <w:rsid w:val="00B402B9"/>
    <w:pPr>
      <w:spacing w:before="150" w:after="150"/>
    </w:pPr>
    <w:rPr>
      <w:color w:val="000000"/>
      <w:sz w:val="17"/>
      <w:szCs w:val="17"/>
    </w:rPr>
  </w:style>
  <w:style w:type="paragraph" w:styleId="TDC1">
    <w:name w:val="toc 1"/>
    <w:basedOn w:val="Normal"/>
    <w:next w:val="Normal"/>
    <w:autoRedefine/>
    <w:uiPriority w:val="39"/>
    <w:rsid w:val="00C20006"/>
    <w:pPr>
      <w:tabs>
        <w:tab w:val="right" w:leader="dot" w:pos="9360"/>
      </w:tabs>
      <w:spacing w:line="360" w:lineRule="auto"/>
    </w:pPr>
    <w:rPr>
      <w:smallCaps/>
    </w:rPr>
  </w:style>
  <w:style w:type="paragraph" w:styleId="TDC2">
    <w:name w:val="toc 2"/>
    <w:basedOn w:val="Normal"/>
    <w:next w:val="Normal"/>
    <w:autoRedefine/>
    <w:uiPriority w:val="39"/>
    <w:rsid w:val="00564273"/>
    <w:pPr>
      <w:tabs>
        <w:tab w:val="right" w:leader="dot" w:pos="9361"/>
      </w:tabs>
      <w:spacing w:line="360" w:lineRule="auto"/>
      <w:ind w:left="238"/>
    </w:pPr>
    <w:rPr>
      <w:smallCaps/>
    </w:rPr>
  </w:style>
  <w:style w:type="character" w:styleId="Nmerodepgina">
    <w:name w:val="page number"/>
    <w:basedOn w:val="Fuentedeprrafopredeter"/>
    <w:rsid w:val="001F0E1D"/>
  </w:style>
  <w:style w:type="table" w:styleId="Tablaconcuadrcula">
    <w:name w:val="Table Grid"/>
    <w:basedOn w:val="Tablanormal"/>
    <w:uiPriority w:val="59"/>
    <w:rsid w:val="00271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029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1-UTN-FRRosario\C&#225;tedras\Administraci&#243;n%20de%20Recursos\4-PLANES%20DE%20ESTUDIO%20-%20SEGUIMIENTO\A&#241;oLectivo2013\NotificacionesAlumnos\ADR2013_TrabajoIntegrador_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ADR2013_TrabajoIntegrador_Plantilla</Template>
  <TotalTime>330</TotalTime>
  <Pages>4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05</vt:lpstr>
    </vt:vector>
  </TitlesOfParts>
  <Manager>prop/administrador</Manager>
  <Company>utn</Company>
  <LinksUpToDate>false</LinksUpToDate>
  <CharactersWithSpaces>999</CharactersWithSpaces>
  <SharedDoc>false</SharedDoc>
  <HLinks>
    <vt:vector size="12" baseType="variant"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_Toc197563968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_Toc197563967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</dc:title>
  <dc:subject>prop/asunto</dc:subject>
  <dc:creator>FMR</dc:creator>
  <cp:lastModifiedBy>FMR</cp:lastModifiedBy>
  <cp:revision>28</cp:revision>
  <cp:lastPrinted>2007-07-25T17:21:00Z</cp:lastPrinted>
  <dcterms:created xsi:type="dcterms:W3CDTF">2013-03-05T00:30:00Z</dcterms:created>
  <dcterms:modified xsi:type="dcterms:W3CDTF">2013-03-06T20:29:00Z</dcterms:modified>
</cp:coreProperties>
</file>