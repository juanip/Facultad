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Universidad Tecnológica Nacional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Ingeniería en Sistemas de Información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Cátedra: Administración de Recursos</w:t>
      </w: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402B9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 xml:space="preserve">TRABAJO </w:t>
      </w:r>
      <w:r w:rsidR="006E5B3E" w:rsidRPr="00BC2F80">
        <w:rPr>
          <w:b/>
          <w:bCs/>
          <w:sz w:val="32"/>
          <w:szCs w:val="32"/>
        </w:rPr>
        <w:t>INTEGRADOR</w:t>
      </w:r>
    </w:p>
    <w:p w:rsidR="00B36808" w:rsidRPr="006E5B3E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>Administración de un Proyecto de TI</w:t>
      </w:r>
    </w:p>
    <w:p w:rsidR="00B36808" w:rsidRPr="006E5B3E" w:rsidRDefault="00B36808" w:rsidP="00DC7484"/>
    <w:p w:rsidR="00B36808" w:rsidRPr="00BC2F80" w:rsidRDefault="00B402B9" w:rsidP="00BC2F80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 la Organización]</w:t>
      </w:r>
    </w:p>
    <w:p w:rsidR="00B36808" w:rsidRPr="006E5B3E" w:rsidRDefault="00B36808" w:rsidP="00DC7484"/>
    <w:p w:rsidR="00B402B9" w:rsidRPr="00A55AF5" w:rsidRDefault="00A55AF5" w:rsidP="00A55AF5">
      <w:pPr>
        <w:jc w:val="center"/>
        <w:rPr>
          <w:b/>
          <w:bCs/>
          <w:sz w:val="24"/>
          <w:szCs w:val="24"/>
        </w:rPr>
      </w:pPr>
      <w:r w:rsidRPr="00A55AF5">
        <w:rPr>
          <w:b/>
          <w:bCs/>
          <w:sz w:val="24"/>
          <w:szCs w:val="24"/>
        </w:rPr>
        <w:t>Planificación del Proyecto</w:t>
      </w:r>
    </w:p>
    <w:p w:rsidR="00A55AF5" w:rsidRDefault="00A55AF5" w:rsidP="00A55AF5">
      <w:pPr>
        <w:jc w:val="center"/>
        <w:rPr>
          <w:b/>
          <w:bCs/>
          <w:color w:val="3366FF"/>
          <w:sz w:val="32"/>
          <w:szCs w:val="32"/>
        </w:rPr>
      </w:pPr>
    </w:p>
    <w:p w:rsidR="00A55AF5" w:rsidRPr="00BC2F80" w:rsidRDefault="00A55AF5" w:rsidP="00A55AF5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</w:t>
      </w:r>
      <w:r>
        <w:rPr>
          <w:b/>
          <w:bCs/>
          <w:color w:val="3366FF"/>
          <w:sz w:val="32"/>
          <w:szCs w:val="32"/>
        </w:rPr>
        <w:t>l Proyecto</w:t>
      </w:r>
      <w:r w:rsidRPr="00BC2F80">
        <w:rPr>
          <w:b/>
          <w:bCs/>
          <w:color w:val="3366FF"/>
          <w:sz w:val="32"/>
          <w:szCs w:val="32"/>
        </w:rPr>
        <w:t>]</w:t>
      </w:r>
    </w:p>
    <w:p w:rsidR="00B402B9" w:rsidRDefault="00B402B9" w:rsidP="00DC7484"/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Comisión Nº:</w:t>
      </w: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Grupo Nº:</w:t>
      </w: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Integrantes:</w:t>
      </w:r>
    </w:p>
    <w:p w:rsidR="005F4BAA" w:rsidRPr="00BC2F80" w:rsidRDefault="005F4BAA" w:rsidP="00BC2F80">
      <w:pPr>
        <w:jc w:val="left"/>
        <w:rPr>
          <w:b/>
          <w:bCs/>
          <w:sz w:val="24"/>
          <w:szCs w:val="24"/>
          <w:u w:val="single"/>
        </w:rPr>
        <w:sectPr w:rsidR="005F4BAA" w:rsidRPr="00BC2F80" w:rsidSect="001F0E1D">
          <w:pgSz w:w="11906" w:h="16838"/>
          <w:pgMar w:top="1417" w:right="1106" w:bottom="1417" w:left="1701" w:header="708" w:footer="708" w:gutter="0"/>
          <w:cols w:space="708"/>
          <w:docGrid w:linePitch="360"/>
        </w:sectPr>
      </w:pPr>
    </w:p>
    <w:p w:rsidR="00B402B9" w:rsidRPr="006E3609" w:rsidRDefault="006E3609" w:rsidP="00DC7484">
      <w:pPr>
        <w:pStyle w:val="NormalWeb1"/>
        <w:rPr>
          <w:b/>
          <w:smallCaps/>
          <w:sz w:val="24"/>
          <w:szCs w:val="24"/>
          <w:u w:val="single"/>
        </w:rPr>
      </w:pPr>
      <w:r w:rsidRPr="006E3609">
        <w:rPr>
          <w:b/>
          <w:smallCaps/>
          <w:sz w:val="24"/>
          <w:szCs w:val="24"/>
          <w:u w:val="single"/>
        </w:rPr>
        <w:lastRenderedPageBreak/>
        <w:t>Índice</w:t>
      </w:r>
    </w:p>
    <w:p w:rsidR="00B402B9" w:rsidRPr="001F0E1D" w:rsidRDefault="00B402B9" w:rsidP="00DC7484">
      <w:pPr>
        <w:pStyle w:val="NormalWeb1"/>
      </w:pPr>
    </w:p>
    <w:p w:rsidR="00E12D55" w:rsidRDefault="004C6AC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4C6AC2">
        <w:rPr>
          <w:rFonts w:cs="Arial"/>
          <w:b/>
          <w:smallCaps w:val="0"/>
        </w:rPr>
        <w:fldChar w:fldCharType="begin"/>
      </w:r>
      <w:r w:rsidR="00564273">
        <w:rPr>
          <w:rFonts w:cs="Arial"/>
          <w:b/>
          <w:smallCaps w:val="0"/>
        </w:rPr>
        <w:instrText xml:space="preserve"> TOC \o "1-2" \h \z \u </w:instrText>
      </w:r>
      <w:r w:rsidRPr="004C6AC2">
        <w:rPr>
          <w:rFonts w:cs="Arial"/>
          <w:b/>
          <w:smallCaps w:val="0"/>
        </w:rPr>
        <w:fldChar w:fldCharType="separate"/>
      </w:r>
      <w:hyperlink w:anchor="_Toc350340531" w:history="1">
        <w:r w:rsidR="00E12D55" w:rsidRPr="005F2261">
          <w:rPr>
            <w:rStyle w:val="Hipervnculo"/>
            <w:noProof/>
          </w:rPr>
          <w:t>Documentación del Alcance del Proyecto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2" w:history="1">
        <w:r w:rsidR="00E12D55" w:rsidRPr="005F2261">
          <w:rPr>
            <w:rStyle w:val="Hipervnculo"/>
            <w:noProof/>
          </w:rPr>
          <w:t>Plan de Proyecto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3" w:history="1">
        <w:r w:rsidR="00E12D55" w:rsidRPr="005F2261">
          <w:rPr>
            <w:rStyle w:val="Hipervnculo"/>
            <w:noProof/>
          </w:rPr>
          <w:t>Alternativas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4" w:history="1">
        <w:r w:rsidR="00E12D55" w:rsidRPr="005F2261">
          <w:rPr>
            <w:rStyle w:val="Hipervnculo"/>
            <w:noProof/>
          </w:rPr>
          <w:t>Enunciado Preliminar de Alcance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5" w:history="1">
        <w:r w:rsidR="00E12D55" w:rsidRPr="005F2261">
          <w:rPr>
            <w:rStyle w:val="Hipervnculo"/>
            <w:noProof/>
          </w:rPr>
          <w:t>Planificación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6" w:history="1">
        <w:r w:rsidR="00E12D55" w:rsidRPr="005F2261">
          <w:rPr>
            <w:rStyle w:val="Hipervnculo"/>
            <w:noProof/>
          </w:rPr>
          <w:t>Evaluación de Desempeño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7" w:history="1">
        <w:r w:rsidR="00E12D55" w:rsidRPr="005F2261">
          <w:rPr>
            <w:rStyle w:val="Hipervnculo"/>
            <w:noProof/>
          </w:rPr>
          <w:t>Competencias a Evaluar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8" w:history="1">
        <w:r w:rsidR="00E12D55" w:rsidRPr="005F2261">
          <w:rPr>
            <w:rStyle w:val="Hipervnculo"/>
            <w:noProof/>
          </w:rPr>
          <w:t>Evaluación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39" w:history="1">
        <w:r w:rsidR="00E12D55" w:rsidRPr="005F2261">
          <w:rPr>
            <w:rStyle w:val="Hipervnculo"/>
            <w:noProof/>
          </w:rPr>
          <w:t>Historia de Versiones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2D55" w:rsidRDefault="004C6AC2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40540" w:history="1">
        <w:r w:rsidR="00E12D55" w:rsidRPr="005F2261">
          <w:rPr>
            <w:rStyle w:val="Hipervnculo"/>
            <w:noProof/>
          </w:rPr>
          <w:t>Check List</w:t>
        </w:r>
        <w:r w:rsidR="00E12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D55">
          <w:rPr>
            <w:noProof/>
            <w:webHidden/>
          </w:rPr>
          <w:instrText xml:space="preserve"> PAGEREF _Toc350340540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D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819" w:rsidRDefault="004C6AC2" w:rsidP="006E3609">
      <w:pPr>
        <w:tabs>
          <w:tab w:val="right" w:leader="dot" w:pos="9214"/>
        </w:tabs>
        <w:rPr>
          <w:rFonts w:cs="Arial"/>
          <w:b/>
        </w:rPr>
        <w:sectPr w:rsidR="00CE5819" w:rsidSect="00CE5819">
          <w:headerReference w:type="default" r:id="rId7"/>
          <w:footerReference w:type="default" r:id="rId8"/>
          <w:pgSz w:w="11906" w:h="16838"/>
          <w:pgMar w:top="1417" w:right="746" w:bottom="1417" w:left="1701" w:header="284" w:footer="708" w:gutter="0"/>
          <w:pgNumType w:start="1"/>
          <w:cols w:space="708"/>
          <w:docGrid w:linePitch="360"/>
        </w:sectPr>
      </w:pPr>
      <w:r>
        <w:rPr>
          <w:rFonts w:cs="Arial"/>
          <w:b/>
          <w:smallCaps/>
        </w:rPr>
        <w:fldChar w:fldCharType="end"/>
      </w:r>
    </w:p>
    <w:p w:rsidR="00356786" w:rsidRDefault="00356786" w:rsidP="00356786">
      <w:pPr>
        <w:pStyle w:val="Ttulo1"/>
      </w:pPr>
    </w:p>
    <w:p w:rsidR="00A55AF5" w:rsidRPr="00347DA8" w:rsidRDefault="00A55AF5" w:rsidP="00A55AF5">
      <w:pPr>
        <w:pStyle w:val="Ttulo1"/>
      </w:pPr>
      <w:bookmarkStart w:id="0" w:name="_Toc350340531"/>
      <w:r>
        <w:t>Documentación del</w:t>
      </w:r>
      <w:r w:rsidRPr="00347DA8">
        <w:t xml:space="preserve"> Alcance del Proyecto</w:t>
      </w:r>
      <w:bookmarkEnd w:id="0"/>
    </w:p>
    <w:p w:rsidR="00356786" w:rsidRDefault="00356786" w:rsidP="00356786">
      <w:pPr>
        <w:pStyle w:val="Ttulo1"/>
      </w:pPr>
    </w:p>
    <w:p w:rsidR="00A55AF5" w:rsidRDefault="00A55AF5" w:rsidP="00A55AF5">
      <w:pPr>
        <w:pStyle w:val="Ttulo1"/>
      </w:pPr>
    </w:p>
    <w:p w:rsidR="00A55AF5" w:rsidRDefault="00A55AF5" w:rsidP="00A55AF5">
      <w:pPr>
        <w:pStyle w:val="Ttulo1"/>
      </w:pPr>
    </w:p>
    <w:p w:rsidR="00A55AF5" w:rsidRDefault="00A55AF5" w:rsidP="00A55AF5">
      <w:pPr>
        <w:pStyle w:val="Ttulo1"/>
      </w:pPr>
    </w:p>
    <w:p w:rsidR="00A55AF5" w:rsidRDefault="00A55AF5" w:rsidP="00A55AF5">
      <w:pPr>
        <w:pStyle w:val="Ttulo1"/>
      </w:pPr>
    </w:p>
    <w:p w:rsidR="00A55AF5" w:rsidRPr="00347DA8" w:rsidRDefault="00A55AF5" w:rsidP="00A55AF5">
      <w:pPr>
        <w:pStyle w:val="Ttulo1"/>
      </w:pPr>
      <w:bookmarkStart w:id="1" w:name="_Toc350340532"/>
      <w:r>
        <w:t>Plan de Proyecto</w:t>
      </w:r>
      <w:bookmarkEnd w:id="1"/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A55AF5" w:rsidRPr="00347DA8" w:rsidRDefault="00A55AF5" w:rsidP="00A55AF5">
      <w:pPr>
        <w:pStyle w:val="Ttulo2"/>
      </w:pPr>
      <w:bookmarkStart w:id="2" w:name="_Toc350340533"/>
      <w:r>
        <w:t>Alternativas</w:t>
      </w:r>
      <w:bookmarkEnd w:id="2"/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A55AF5" w:rsidRDefault="00A55AF5" w:rsidP="00A55AF5">
      <w:pPr>
        <w:pStyle w:val="Ttulo2"/>
      </w:pPr>
      <w:bookmarkStart w:id="3" w:name="_Toc350340534"/>
      <w:r>
        <w:t>Enunciado Preliminar de Alcance</w:t>
      </w:r>
      <w:bookmarkEnd w:id="3"/>
    </w:p>
    <w:p w:rsidR="00A55AF5" w:rsidRDefault="00A55AF5" w:rsidP="00A55AF5"/>
    <w:p w:rsidR="00A55AF5" w:rsidRDefault="00A55AF5" w:rsidP="00A55AF5"/>
    <w:p w:rsidR="00A55AF5" w:rsidRDefault="00A55AF5" w:rsidP="00A55AF5">
      <w:pPr>
        <w:pStyle w:val="Ttulo2"/>
      </w:pPr>
    </w:p>
    <w:p w:rsidR="00A55AF5" w:rsidRDefault="00A55AF5" w:rsidP="00A55AF5">
      <w:pPr>
        <w:pStyle w:val="Ttulo2"/>
      </w:pPr>
    </w:p>
    <w:p w:rsidR="00A55AF5" w:rsidRPr="00347DA8" w:rsidRDefault="00A55AF5" w:rsidP="00A55AF5">
      <w:pPr>
        <w:pStyle w:val="Ttulo2"/>
      </w:pPr>
      <w:bookmarkStart w:id="4" w:name="_Toc350340535"/>
      <w:r>
        <w:t>Planificación</w:t>
      </w:r>
      <w:bookmarkEnd w:id="4"/>
    </w:p>
    <w:p w:rsidR="00A55AF5" w:rsidRPr="00A55AF5" w:rsidRDefault="00A55AF5" w:rsidP="00A55AF5"/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DC7484" w:rsidRDefault="00DC7484" w:rsidP="00DC7484"/>
    <w:p w:rsidR="00356786" w:rsidRDefault="003567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br w:type="page"/>
      </w:r>
    </w:p>
    <w:p w:rsidR="00C20006" w:rsidRPr="001D7D67" w:rsidRDefault="00C20006" w:rsidP="00C20006">
      <w:pPr>
        <w:pStyle w:val="Ttulo1"/>
      </w:pPr>
      <w:bookmarkStart w:id="5" w:name="_Toc350340536"/>
      <w:r>
        <w:lastRenderedPageBreak/>
        <w:t>Evaluación de Desempeño</w:t>
      </w:r>
      <w:bookmarkEnd w:id="5"/>
    </w:p>
    <w:p w:rsidR="00356786" w:rsidRPr="001D7D67" w:rsidRDefault="00356786" w:rsidP="00356786">
      <w:pPr>
        <w:pStyle w:val="Ttulo2"/>
      </w:pPr>
      <w:bookmarkStart w:id="6" w:name="_Toc350340537"/>
      <w:r>
        <w:t>Competencias a Evaluar</w:t>
      </w:r>
      <w:bookmarkEnd w:id="6"/>
    </w:p>
    <w:p w:rsidR="00356786" w:rsidRDefault="00356786" w:rsidP="00CC5E86"/>
    <w:p w:rsidR="00CC5E86" w:rsidRDefault="00356786" w:rsidP="00CC5E86">
      <w:r>
        <w:t>Se agregan al modelo de e</w:t>
      </w:r>
      <w:r w:rsidR="00A55AF5">
        <w:t>valuación indicado en la Etapa 3</w:t>
      </w:r>
      <w:r>
        <w:t xml:space="preserve"> las siguientes competencias a evaluar a partir de esta etapa:</w:t>
      </w:r>
    </w:p>
    <w:p w:rsidR="008635B2" w:rsidRDefault="008635B2" w:rsidP="008635B2"/>
    <w:tbl>
      <w:tblPr>
        <w:tblStyle w:val="Tablaconcuadrcula"/>
        <w:tblW w:w="9923" w:type="dxa"/>
        <w:tblInd w:w="108" w:type="dxa"/>
        <w:tblLook w:val="04A0"/>
      </w:tblPr>
      <w:tblGrid>
        <w:gridCol w:w="1810"/>
        <w:gridCol w:w="8113"/>
      </w:tblGrid>
      <w:tr w:rsidR="008635B2" w:rsidRPr="002F3735" w:rsidTr="00356786">
        <w:tc>
          <w:tcPr>
            <w:tcW w:w="1810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</w:p>
        </w:tc>
      </w:tr>
      <w:tr w:rsidR="008635B2" w:rsidRPr="00E177F0" w:rsidTr="00356786">
        <w:trPr>
          <w:trHeight w:val="396"/>
        </w:trPr>
        <w:tc>
          <w:tcPr>
            <w:tcW w:w="1810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Tipo</w:t>
            </w:r>
          </w:p>
        </w:tc>
        <w:tc>
          <w:tcPr>
            <w:tcW w:w="8113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074B7F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074B7F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Capacidades</w:t>
            </w:r>
          </w:p>
        </w:tc>
        <w:tc>
          <w:tcPr>
            <w:tcW w:w="8113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</w:p>
        </w:tc>
      </w:tr>
      <w:tr w:rsidR="008635B2" w:rsidRPr="002F3735" w:rsidTr="00356786">
        <w:tc>
          <w:tcPr>
            <w:tcW w:w="1810" w:type="dxa"/>
          </w:tcPr>
          <w:p w:rsidR="008635B2" w:rsidRPr="002F3735" w:rsidRDefault="00356786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1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8635B2" w:rsidRDefault="008635B2" w:rsidP="00677E65">
            <w:pPr>
              <w:autoSpaceDE w:val="0"/>
              <w:autoSpaceDN w:val="0"/>
              <w:adjustRightInd w:val="0"/>
              <w:rPr>
                <w:b/>
              </w:rPr>
            </w:pPr>
            <w:r w:rsidRPr="008635B2">
              <w:rPr>
                <w:b/>
              </w:rPr>
              <w:t>Descripción: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8113" w:type="dxa"/>
          </w:tcPr>
          <w:p w:rsidR="008635B2" w:rsidRPr="00181D51" w:rsidRDefault="008635B2" w:rsidP="00181D51">
            <w:pPr>
              <w:jc w:val="left"/>
            </w:pPr>
          </w:p>
        </w:tc>
      </w:tr>
      <w:tr w:rsidR="008635B2" w:rsidRPr="002F3735" w:rsidTr="00356786">
        <w:tc>
          <w:tcPr>
            <w:tcW w:w="1810" w:type="dxa"/>
          </w:tcPr>
          <w:p w:rsidR="008635B2" w:rsidRPr="002F3735" w:rsidRDefault="00356786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N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 w:rsidRPr="008635B2">
              <w:rPr>
                <w:rFonts w:ascii="Verdana" w:hAnsi="Verdana" w:cs="TTE177C988t00"/>
                <w:b/>
                <w:sz w:val="20"/>
                <w:szCs w:val="20"/>
              </w:rPr>
              <w:t>Descripción: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>
              <w:rPr>
                <w:rFonts w:ascii="Verdana" w:hAnsi="Verdana" w:cs="TTE177C988t00"/>
                <w:b/>
                <w:sz w:val="20"/>
                <w:szCs w:val="20"/>
              </w:rPr>
              <w:t>Escala: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jc w:val="left"/>
              <w:rPr>
                <w:rFonts w:cs="TTE1789AC8t00"/>
              </w:rPr>
            </w:pPr>
          </w:p>
        </w:tc>
      </w:tr>
    </w:tbl>
    <w:p w:rsidR="00CC5E86" w:rsidRDefault="00CC5E86" w:rsidP="00CC5E86">
      <w:pPr>
        <w:pStyle w:val="Prrafodelista"/>
        <w:ind w:left="0"/>
        <w:rPr>
          <w:rFonts w:ascii="Verdana" w:eastAsia="Times New Roman" w:hAnsi="Verdana"/>
          <w:sz w:val="20"/>
          <w:szCs w:val="20"/>
          <w:lang w:val="es-ES" w:eastAsia="es-ES"/>
        </w:rPr>
      </w:pPr>
    </w:p>
    <w:p w:rsidR="00356786" w:rsidRPr="001D7D67" w:rsidRDefault="00356786" w:rsidP="00356786">
      <w:pPr>
        <w:pStyle w:val="Ttulo2"/>
      </w:pPr>
      <w:bookmarkStart w:id="7" w:name="_Toc350340538"/>
      <w:r>
        <w:t>Evaluación</w:t>
      </w:r>
      <w:bookmarkEnd w:id="7"/>
    </w:p>
    <w:p w:rsidR="00CC5E86" w:rsidRDefault="00CC5E86" w:rsidP="00CC5E86"/>
    <w:p w:rsidR="00CC5E86" w:rsidRDefault="00CC5E86">
      <w:pPr>
        <w:jc w:val="left"/>
      </w:pPr>
    </w:p>
    <w:tbl>
      <w:tblPr>
        <w:tblStyle w:val="Tablaconcuadrcula"/>
        <w:tblW w:w="9781" w:type="dxa"/>
        <w:tblInd w:w="-34" w:type="dxa"/>
        <w:tblLayout w:type="fixed"/>
        <w:tblLook w:val="04A0"/>
      </w:tblPr>
      <w:tblGrid>
        <w:gridCol w:w="2518"/>
        <w:gridCol w:w="3071"/>
        <w:gridCol w:w="850"/>
        <w:gridCol w:w="803"/>
        <w:gridCol w:w="838"/>
        <w:gridCol w:w="851"/>
        <w:gridCol w:w="850"/>
      </w:tblGrid>
      <w:tr w:rsidR="00CC5E86" w:rsidRPr="005D092F" w:rsidTr="00356786">
        <w:tc>
          <w:tcPr>
            <w:tcW w:w="251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3071" w:type="dxa"/>
          </w:tcPr>
          <w:p w:rsidR="00CC5E86" w:rsidRPr="005D092F" w:rsidRDefault="008635B2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Capacidades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Int.1</w:t>
            </w:r>
          </w:p>
        </w:tc>
        <w:tc>
          <w:tcPr>
            <w:tcW w:w="803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Int.2</w:t>
            </w:r>
          </w:p>
        </w:tc>
        <w:tc>
          <w:tcPr>
            <w:tcW w:w="83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851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5</w:t>
            </w:r>
          </w:p>
        </w:tc>
      </w:tr>
      <w:tr w:rsidR="008635B2" w:rsidTr="00356786">
        <w:trPr>
          <w:trHeight w:val="70"/>
        </w:trPr>
        <w:tc>
          <w:tcPr>
            <w:tcW w:w="2518" w:type="dxa"/>
            <w:vMerge w:val="restart"/>
          </w:tcPr>
          <w:p w:rsidR="008635B2" w:rsidRPr="00CC5E86" w:rsidRDefault="008635B2">
            <w:pPr>
              <w:jc w:val="left"/>
              <w:rPr>
                <w:b/>
              </w:rPr>
            </w:pPr>
            <w:r w:rsidRPr="00CC5E86">
              <w:rPr>
                <w:b/>
              </w:rPr>
              <w:t>Trabajo en Equipo</w:t>
            </w: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Responsabilidad</w:t>
            </w: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  <w:tc>
          <w:tcPr>
            <w:tcW w:w="803" w:type="dxa"/>
          </w:tcPr>
          <w:p w:rsidR="008635B2" w:rsidRDefault="008635B2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</w:tr>
      <w:tr w:rsidR="008635B2" w:rsidTr="00356786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Negociación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8635B2" w:rsidTr="00356786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Default="008635B2" w:rsidP="00CC5E86">
            <w:pPr>
              <w:jc w:val="left"/>
              <w:rPr>
                <w:b/>
              </w:rPr>
            </w:pPr>
            <w:r>
              <w:rPr>
                <w:b/>
              </w:rPr>
              <w:t>Participación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5D092F" w:rsidTr="00356786">
        <w:trPr>
          <w:trHeight w:val="202"/>
        </w:trPr>
        <w:tc>
          <w:tcPr>
            <w:tcW w:w="2518" w:type="dxa"/>
            <w:vMerge w:val="restart"/>
          </w:tcPr>
          <w:p w:rsidR="005D092F" w:rsidRPr="00CC5E86" w:rsidRDefault="005D092F" w:rsidP="00A83AAF">
            <w:pPr>
              <w:jc w:val="left"/>
              <w:rPr>
                <w:b/>
              </w:rPr>
            </w:pPr>
            <w:r>
              <w:rPr>
                <w:b/>
              </w:rPr>
              <w:t>Análisis Sistémico</w:t>
            </w: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356786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Análisis/Modelización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356786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Priorización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3</w:t>
            </w:r>
            <w:r w:rsidR="00B04980">
              <w:rPr>
                <w:b/>
                <w:color w:val="FF0000"/>
              </w:rPr>
              <w:t xml:space="preserve"> (Etapa 02)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4</w:t>
            </w:r>
            <w:r w:rsidR="00B04980">
              <w:rPr>
                <w:b/>
                <w:color w:val="FF0000"/>
              </w:rPr>
              <w:t xml:space="preserve"> (Etapa 02)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5</w:t>
            </w:r>
          </w:p>
          <w:p w:rsidR="00A55AF5" w:rsidRPr="00181D51" w:rsidRDefault="00A55AF5" w:rsidP="00A83AAF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(Etapa 03)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6</w:t>
            </w:r>
          </w:p>
          <w:p w:rsidR="00A55AF5" w:rsidRPr="00181D51" w:rsidRDefault="00A55AF5" w:rsidP="00A83AAF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(Etapa 03)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Tr="00356786">
        <w:trPr>
          <w:trHeight w:val="202"/>
        </w:trPr>
        <w:tc>
          <w:tcPr>
            <w:tcW w:w="2518" w:type="dxa"/>
            <w:vMerge/>
          </w:tcPr>
          <w:p w:rsidR="00181D51" w:rsidRDefault="00181D51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181D51" w:rsidRDefault="00181D51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03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38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51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50" w:type="dxa"/>
          </w:tcPr>
          <w:p w:rsidR="00181D51" w:rsidRDefault="00181D51" w:rsidP="00A83AAF">
            <w:pPr>
              <w:jc w:val="left"/>
            </w:pPr>
          </w:p>
        </w:tc>
      </w:tr>
      <w:tr w:rsidR="00A55AF5" w:rsidTr="00356786">
        <w:trPr>
          <w:trHeight w:val="202"/>
        </w:trPr>
        <w:tc>
          <w:tcPr>
            <w:tcW w:w="2518" w:type="dxa"/>
            <w:vMerge w:val="restart"/>
          </w:tcPr>
          <w:p w:rsidR="00A55AF5" w:rsidRDefault="00A55AF5" w:rsidP="00A83AAF">
            <w:pPr>
              <w:jc w:val="left"/>
              <w:rPr>
                <w:b/>
              </w:rPr>
            </w:pPr>
            <w:r>
              <w:rPr>
                <w:b/>
              </w:rPr>
              <w:t>Competencia 7</w:t>
            </w:r>
          </w:p>
        </w:tc>
        <w:tc>
          <w:tcPr>
            <w:tcW w:w="3071" w:type="dxa"/>
          </w:tcPr>
          <w:p w:rsidR="00A55AF5" w:rsidRDefault="00A55AF5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03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38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1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</w:tr>
      <w:tr w:rsidR="00A55AF5" w:rsidTr="00356786">
        <w:trPr>
          <w:trHeight w:val="202"/>
        </w:trPr>
        <w:tc>
          <w:tcPr>
            <w:tcW w:w="2518" w:type="dxa"/>
            <w:vMerge/>
          </w:tcPr>
          <w:p w:rsidR="00A55AF5" w:rsidRDefault="00A55AF5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A55AF5" w:rsidRDefault="00A55AF5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03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38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1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</w:tr>
    </w:tbl>
    <w:p w:rsidR="00CC5E86" w:rsidRDefault="00CC5E86">
      <w:pPr>
        <w:jc w:val="left"/>
      </w:pPr>
    </w:p>
    <w:p w:rsidR="00CC5E86" w:rsidRDefault="00CC5E86" w:rsidP="00CC5E86">
      <w:pPr>
        <w:jc w:val="left"/>
      </w:pPr>
      <w:r>
        <w:t>Int.1: Apellido y Nombres</w:t>
      </w:r>
    </w:p>
    <w:p w:rsidR="00CC5E86" w:rsidRDefault="00CC5E86" w:rsidP="00CC5E86">
      <w:pPr>
        <w:jc w:val="left"/>
      </w:pPr>
      <w:r>
        <w:t>Int.2: Apellido y Nombres</w:t>
      </w:r>
    </w:p>
    <w:p w:rsidR="00CC5E86" w:rsidRDefault="00CC5E86" w:rsidP="00CC5E86">
      <w:pPr>
        <w:jc w:val="left"/>
      </w:pPr>
      <w:r>
        <w:t>Int.3: Apellido y Nombres</w:t>
      </w:r>
    </w:p>
    <w:p w:rsidR="00CC5E86" w:rsidRDefault="00CC5E86" w:rsidP="00CC5E86">
      <w:pPr>
        <w:jc w:val="left"/>
      </w:pPr>
      <w:r>
        <w:t>Int.4: Apellido y Nombres</w:t>
      </w:r>
    </w:p>
    <w:p w:rsidR="00CC5E86" w:rsidRDefault="00CC5E86" w:rsidP="00CC5E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t>Int.5: Apellido y Nombres</w:t>
      </w:r>
      <w:r>
        <w:br w:type="page"/>
      </w:r>
    </w:p>
    <w:p w:rsidR="00271091" w:rsidRPr="001D7D67" w:rsidRDefault="00271091" w:rsidP="002239DE">
      <w:pPr>
        <w:pStyle w:val="Ttulo1"/>
      </w:pPr>
      <w:bookmarkStart w:id="8" w:name="_Toc350340539"/>
      <w:r w:rsidRPr="001D7D67">
        <w:lastRenderedPageBreak/>
        <w:t>Historia de Versiones</w:t>
      </w:r>
      <w:bookmarkEnd w:id="8"/>
    </w:p>
    <w:p w:rsidR="00271091" w:rsidRPr="00BE1E9E" w:rsidRDefault="00271091" w:rsidP="00DC7484"/>
    <w:tbl>
      <w:tblPr>
        <w:tblStyle w:val="Tablaconcuadrcula"/>
        <w:tblW w:w="0" w:type="auto"/>
        <w:tblLook w:val="01E0"/>
      </w:tblPr>
      <w:tblGrid>
        <w:gridCol w:w="1065"/>
        <w:gridCol w:w="1152"/>
        <w:gridCol w:w="1110"/>
        <w:gridCol w:w="6631"/>
      </w:tblGrid>
      <w:tr w:rsidR="00271091" w:rsidRPr="00FC48B8">
        <w:tc>
          <w:tcPr>
            <w:tcW w:w="1068" w:type="dxa"/>
          </w:tcPr>
          <w:p w:rsidR="00271091" w:rsidRPr="00FC48B8" w:rsidRDefault="00271091" w:rsidP="00DC7484">
            <w:r>
              <w:t>Versión</w:t>
            </w:r>
          </w:p>
        </w:tc>
        <w:tc>
          <w:tcPr>
            <w:tcW w:w="1161" w:type="dxa"/>
          </w:tcPr>
          <w:p w:rsidR="00271091" w:rsidRPr="00FC48B8" w:rsidRDefault="00271091" w:rsidP="00DC7484">
            <w:r>
              <w:t>Fecha</w:t>
            </w:r>
          </w:p>
        </w:tc>
        <w:tc>
          <w:tcPr>
            <w:tcW w:w="1119" w:type="dxa"/>
          </w:tcPr>
          <w:p w:rsidR="00271091" w:rsidRPr="00FC48B8" w:rsidRDefault="00271091" w:rsidP="00DC7484">
            <w:r>
              <w:t>Autor</w:t>
            </w:r>
          </w:p>
        </w:tc>
        <w:tc>
          <w:tcPr>
            <w:tcW w:w="6768" w:type="dxa"/>
          </w:tcPr>
          <w:p w:rsidR="00271091" w:rsidRPr="00FC48B8" w:rsidRDefault="00271091" w:rsidP="00DC7484">
            <w:r>
              <w:t>Descripción</w:t>
            </w:r>
          </w:p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D13347">
        <w:tc>
          <w:tcPr>
            <w:tcW w:w="1068" w:type="dxa"/>
          </w:tcPr>
          <w:p w:rsidR="00D13347" w:rsidRDefault="00D13347" w:rsidP="00DC7484"/>
        </w:tc>
        <w:tc>
          <w:tcPr>
            <w:tcW w:w="1161" w:type="dxa"/>
          </w:tcPr>
          <w:p w:rsidR="00D13347" w:rsidRDefault="00D13347" w:rsidP="00DC7484"/>
        </w:tc>
        <w:tc>
          <w:tcPr>
            <w:tcW w:w="1119" w:type="dxa"/>
          </w:tcPr>
          <w:p w:rsidR="00D13347" w:rsidRDefault="00D13347" w:rsidP="00DC7484"/>
        </w:tc>
        <w:tc>
          <w:tcPr>
            <w:tcW w:w="6768" w:type="dxa"/>
          </w:tcPr>
          <w:p w:rsidR="00D13347" w:rsidRDefault="00D13347" w:rsidP="00DC7484"/>
        </w:tc>
      </w:tr>
    </w:tbl>
    <w:p w:rsidR="00A30294" w:rsidRDefault="00A30294" w:rsidP="00DC7484"/>
    <w:p w:rsidR="00A30294" w:rsidRDefault="00A30294" w:rsidP="00DC7484">
      <w:r>
        <w:br w:type="page"/>
      </w:r>
    </w:p>
    <w:p w:rsidR="00A30294" w:rsidRPr="003D119F" w:rsidRDefault="00A30294" w:rsidP="00DC7484">
      <w:pPr>
        <w:pStyle w:val="Ttulo1"/>
      </w:pPr>
      <w:bookmarkStart w:id="9" w:name="_Toc350340540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List</w:t>
      </w:r>
      <w:bookmarkEnd w:id="9"/>
      <w:proofErr w:type="spellEnd"/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debe ser </w:t>
      </w:r>
      <w:r>
        <w:rPr>
          <w:color w:val="FF0000"/>
        </w:rPr>
        <w:t>revisado</w:t>
      </w:r>
      <w:r w:rsidRPr="00356815">
        <w:rPr>
          <w:color w:val="FF0000"/>
        </w:rPr>
        <w:t xml:space="preserve"> antes de </w:t>
      </w:r>
      <w:r w:rsidRPr="00356815">
        <w:rPr>
          <w:b/>
          <w:color w:val="FF0000"/>
        </w:rPr>
        <w:t>cada entrega</w:t>
      </w:r>
      <w:r w:rsidR="002375BF">
        <w:rPr>
          <w:color w:val="FF0000"/>
        </w:rPr>
        <w:t xml:space="preserve"> de la ETAPA 4</w:t>
      </w:r>
      <w:r w:rsidRPr="00356815">
        <w:rPr>
          <w:color w:val="FF0000"/>
        </w:rPr>
        <w:t xml:space="preserve">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Si a alguna de las cuestiones contesta  NC (no comprende la consigna), aclare en la historia de versiones correspondiente qué es lo que no entiende de la consigna y asista a la próxima clase d</w:t>
      </w:r>
      <w:r>
        <w:rPr>
          <w:color w:val="FF0000"/>
        </w:rPr>
        <w:t xml:space="preserve">e consulta para aclarar la duda, </w:t>
      </w:r>
      <w:r w:rsidRPr="007D2940">
        <w:rPr>
          <w:b/>
          <w:color w:val="FF0000"/>
        </w:rPr>
        <w:t>pero cumpla con los tiempos de entrega fijados</w:t>
      </w:r>
    </w:p>
    <w:p w:rsidR="00CE5819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NO DEBE ENTREGAR LA ETAPA si en 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ha contestado que NO a cualquiera de las consignas indicadas.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De haber contestado que SI y en la corrección se detecta que no ha tenido en cuenta la consigna la Entrega no será tenida en cuenta y se devolverá indicando esto en el mail.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88"/>
        <w:gridCol w:w="567"/>
        <w:gridCol w:w="567"/>
        <w:gridCol w:w="567"/>
      </w:tblGrid>
      <w:tr w:rsidR="00045412" w:rsidRPr="00CE5819" w:rsidTr="002375BF">
        <w:tc>
          <w:tcPr>
            <w:tcW w:w="8188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Consigna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Si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No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NC</w:t>
            </w:r>
          </w:p>
        </w:tc>
      </w:tr>
      <w:tr w:rsidR="00CE5819" w:rsidRPr="00CE5819" w:rsidTr="002375BF">
        <w:trPr>
          <w:trHeight w:val="378"/>
        </w:trPr>
        <w:tc>
          <w:tcPr>
            <w:tcW w:w="8188" w:type="dxa"/>
          </w:tcPr>
          <w:p w:rsidR="00CE5819" w:rsidRPr="00CE5819" w:rsidRDefault="00CE5819" w:rsidP="00CE5819">
            <w:pPr>
              <w:pStyle w:val="Prrafodelista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CE5819">
              <w:rPr>
                <w:rFonts w:ascii="Verdana" w:hAnsi="Verdana"/>
                <w:b/>
                <w:sz w:val="20"/>
                <w:szCs w:val="20"/>
              </w:rPr>
              <w:t>De forma</w:t>
            </w: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</w:tr>
      <w:tr w:rsidR="00045412" w:rsidRPr="00CE5819" w:rsidTr="002375BF">
        <w:trPr>
          <w:trHeight w:val="378"/>
        </w:trPr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¿El nombre del archivo a enviar tiene el formato definido por la cátedra?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2375BF">
        <w:tc>
          <w:tcPr>
            <w:tcW w:w="8188" w:type="dxa"/>
          </w:tcPr>
          <w:p w:rsidR="00045412" w:rsidRPr="00CE5819" w:rsidRDefault="00097E56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Dentro de la carátula: ¿Identificó el nombre de la empresa, número de grupo y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 xml:space="preserve">legajos de los integrantes del </w:t>
            </w:r>
            <w:r>
              <w:rPr>
                <w:rFonts w:ascii="Verdana" w:hAnsi="Verdana"/>
                <w:sz w:val="20"/>
                <w:szCs w:val="20"/>
              </w:rPr>
              <w:t xml:space="preserve">mismo con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>el mail del referente del grupo?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2375BF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actualizó la tabla de contenidos de la segunda página para que el índice coincida con la estructura del documento?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893813" w:rsidRPr="00CE5819" w:rsidTr="002375BF">
        <w:tc>
          <w:tcPr>
            <w:tcW w:w="8188" w:type="dxa"/>
          </w:tcPr>
          <w:p w:rsidR="00893813" w:rsidRPr="00CE5819" w:rsidRDefault="00893813" w:rsidP="00893813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 xml:space="preserve">¿Se actualizó </w:t>
            </w:r>
            <w:r>
              <w:rPr>
                <w:rFonts w:ascii="Verdana" w:hAnsi="Verdana"/>
                <w:sz w:val="20"/>
                <w:szCs w:val="20"/>
              </w:rPr>
              <w:t>la versión del documento para que coincida con la última indicada en historia de versiones?</w:t>
            </w:r>
          </w:p>
        </w:tc>
        <w:tc>
          <w:tcPr>
            <w:tcW w:w="567" w:type="dxa"/>
          </w:tcPr>
          <w:p w:rsidR="00893813" w:rsidRPr="00CE5819" w:rsidRDefault="00893813" w:rsidP="00677E65"/>
        </w:tc>
        <w:tc>
          <w:tcPr>
            <w:tcW w:w="567" w:type="dxa"/>
          </w:tcPr>
          <w:p w:rsidR="00893813" w:rsidRPr="00CE5819" w:rsidRDefault="00893813" w:rsidP="00677E65"/>
        </w:tc>
        <w:tc>
          <w:tcPr>
            <w:tcW w:w="567" w:type="dxa"/>
          </w:tcPr>
          <w:p w:rsidR="00893813" w:rsidRPr="00CE5819" w:rsidRDefault="00893813" w:rsidP="00677E65"/>
        </w:tc>
      </w:tr>
      <w:tr w:rsidR="00D958B2" w:rsidRPr="007D2940" w:rsidTr="002375BF">
        <w:tc>
          <w:tcPr>
            <w:tcW w:w="8188" w:type="dxa"/>
          </w:tcPr>
          <w:p w:rsidR="00D958B2" w:rsidRPr="007D2940" w:rsidRDefault="00D958B2" w:rsidP="00A83AAF">
            <w:pPr>
              <w:rPr>
                <w:b/>
              </w:rPr>
            </w:pPr>
            <w:r w:rsidRPr="007D2940">
              <w:rPr>
                <w:b/>
              </w:rPr>
              <w:t>De contenido</w:t>
            </w: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</w:tr>
      <w:tr w:rsidR="00FE7047" w:rsidRPr="00505746" w:rsidTr="002375BF">
        <w:tc>
          <w:tcPr>
            <w:tcW w:w="8188" w:type="dxa"/>
          </w:tcPr>
          <w:p w:rsidR="00FE7047" w:rsidRPr="003A3C7A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 xml:space="preserve">¿Se ha seleccionado una propuesta de proyecto de TI que NO incluya </w:t>
            </w:r>
            <w:r w:rsidR="002375BF">
              <w:rPr>
                <w:rFonts w:ascii="Verdana" w:hAnsi="Verdana"/>
                <w:sz w:val="20"/>
                <w:szCs w:val="20"/>
              </w:rPr>
              <w:t>desarrollo de Software</w:t>
            </w:r>
            <w:r w:rsidRPr="00E13AFF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>¿Se confeccionó el ACTA de PROYECTO dentro de la entrega de la etapa y no en forma separada?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>¿Se describió el CICLO de VIDA con que se llevará adelante el Proyecto?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rPr>
          <w:trHeight w:val="620"/>
        </w:trPr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 xml:space="preserve">¿Se determinó la Estructura de </w:t>
            </w:r>
            <w:r>
              <w:rPr>
                <w:rFonts w:ascii="Verdana" w:hAnsi="Verdana"/>
                <w:sz w:val="20"/>
                <w:szCs w:val="20"/>
              </w:rPr>
              <w:t>actividades del proyecto i</w:t>
            </w:r>
            <w:r w:rsidRPr="00E13AFF">
              <w:rPr>
                <w:rFonts w:ascii="Verdana" w:hAnsi="Verdana"/>
                <w:sz w:val="20"/>
                <w:szCs w:val="20"/>
              </w:rPr>
              <w:t xml:space="preserve">ndicando los </w:t>
            </w:r>
            <w:proofErr w:type="spellStart"/>
            <w:r w:rsidRPr="00E13AFF">
              <w:rPr>
                <w:rFonts w:ascii="Verdana" w:hAnsi="Verdana"/>
                <w:sz w:val="20"/>
                <w:szCs w:val="20"/>
              </w:rPr>
              <w:t>subproyectos</w:t>
            </w:r>
            <w:proofErr w:type="spellEnd"/>
            <w:r w:rsidRPr="00E13AFF">
              <w:rPr>
                <w:rFonts w:ascii="Verdana" w:hAnsi="Verdana"/>
                <w:sz w:val="20"/>
                <w:szCs w:val="20"/>
              </w:rPr>
              <w:t>, entregables y tareas?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 xml:space="preserve">¿Calculó la ESTIMACION de TIEMPOS </w:t>
            </w:r>
            <w:r>
              <w:rPr>
                <w:rFonts w:ascii="Verdana" w:hAnsi="Verdana"/>
                <w:sz w:val="20"/>
                <w:szCs w:val="20"/>
              </w:rPr>
              <w:t xml:space="preserve">y RECURSOS </w:t>
            </w:r>
            <w:r w:rsidRPr="00E13AFF">
              <w:rPr>
                <w:rFonts w:ascii="Verdana" w:hAnsi="Verdana"/>
                <w:sz w:val="20"/>
                <w:szCs w:val="20"/>
              </w:rPr>
              <w:t>para las actividades del proyecto</w:t>
            </w:r>
            <w:r>
              <w:rPr>
                <w:rFonts w:ascii="Verdana" w:hAnsi="Verdana"/>
                <w:sz w:val="20"/>
                <w:szCs w:val="20"/>
              </w:rPr>
              <w:t xml:space="preserve"> detalladas en la estructura definida</w:t>
            </w:r>
            <w:r w:rsidRPr="00E13AFF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 xml:space="preserve">¿Seleccionó una herramienta para volcar la </w:t>
            </w:r>
            <w:r>
              <w:rPr>
                <w:rFonts w:ascii="Verdana" w:hAnsi="Verdana"/>
                <w:sz w:val="20"/>
                <w:szCs w:val="20"/>
              </w:rPr>
              <w:t>estimación de tiempos</w:t>
            </w:r>
            <w:r w:rsidRPr="00E13AFF">
              <w:rPr>
                <w:rFonts w:ascii="Verdana" w:hAnsi="Verdana"/>
                <w:sz w:val="20"/>
                <w:szCs w:val="20"/>
              </w:rPr>
              <w:t xml:space="preserve"> y </w:t>
            </w:r>
            <w:r>
              <w:rPr>
                <w:rFonts w:ascii="Verdana" w:hAnsi="Verdana"/>
                <w:sz w:val="20"/>
                <w:szCs w:val="20"/>
              </w:rPr>
              <w:t xml:space="preserve">recursos y </w:t>
            </w:r>
            <w:r w:rsidRPr="00E13AFF">
              <w:rPr>
                <w:rFonts w:ascii="Verdana" w:hAnsi="Verdana"/>
                <w:sz w:val="20"/>
                <w:szCs w:val="20"/>
              </w:rPr>
              <w:t xml:space="preserve">así completar </w:t>
            </w:r>
            <w:r>
              <w:rPr>
                <w:rFonts w:ascii="Verdana" w:hAnsi="Verdana"/>
                <w:sz w:val="20"/>
                <w:szCs w:val="20"/>
              </w:rPr>
              <w:t>la planificación del proyecto</w:t>
            </w:r>
            <w:r w:rsidRPr="00E13AFF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E13AFF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 xml:space="preserve">Antes de </w:t>
            </w:r>
            <w:r>
              <w:rPr>
                <w:rFonts w:ascii="Verdana" w:hAnsi="Verdana"/>
                <w:sz w:val="20"/>
                <w:szCs w:val="20"/>
              </w:rPr>
              <w:t xml:space="preserve">volcar </w:t>
            </w:r>
            <w:r w:rsidRPr="00E13AFF">
              <w:rPr>
                <w:rFonts w:ascii="Verdana" w:hAnsi="Verdana"/>
                <w:sz w:val="20"/>
                <w:szCs w:val="20"/>
              </w:rPr>
              <w:t>la Estimación de Tiempos en la herramienta ¿Se corroboró el calendario laboral para que el mismo tenga incluidas las excepciones (feriados y días no laborables) y  el detalle de los horarios de las semanas laborables?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>Una vez descriptas las tareas ¿Se asociaron los recursos a las mismas para determinar el esfuerzo requerido para cada entregable?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>¿Se incorporó a la entrega el Diagrama de GANTT (en el mismo archivo de la entrega y no en forma separada?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FE7047" w:rsidRPr="00505746" w:rsidTr="002375BF">
        <w:tc>
          <w:tcPr>
            <w:tcW w:w="8188" w:type="dxa"/>
          </w:tcPr>
          <w:p w:rsidR="00FE7047" w:rsidRPr="00505746" w:rsidRDefault="00FE7047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E13AFF">
              <w:rPr>
                <w:rFonts w:ascii="Verdana" w:hAnsi="Verdana"/>
                <w:sz w:val="20"/>
                <w:szCs w:val="20"/>
              </w:rPr>
              <w:t xml:space="preserve">¿Se incorporó a la entrega la vista de Uso de Recursos (en el mismo archivo de la entrega y no en forma separada)? Esto es necesario para el análisis de la factibilidad del proyecto de la etapa 5. 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356786" w:rsidRPr="007D2940" w:rsidTr="002375BF">
        <w:tc>
          <w:tcPr>
            <w:tcW w:w="8188" w:type="dxa"/>
          </w:tcPr>
          <w:p w:rsidR="00356786" w:rsidRPr="007D2940" w:rsidRDefault="00356786" w:rsidP="00677E65">
            <w:pPr>
              <w:rPr>
                <w:b/>
              </w:rPr>
            </w:pPr>
            <w:r w:rsidRPr="007D2940">
              <w:rPr>
                <w:b/>
              </w:rPr>
              <w:t xml:space="preserve">De </w:t>
            </w:r>
            <w:r>
              <w:rPr>
                <w:b/>
              </w:rPr>
              <w:t>Evaluación</w:t>
            </w: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</w:tr>
      <w:tr w:rsidR="00356786" w:rsidRPr="00CE5819" w:rsidTr="002375BF">
        <w:tc>
          <w:tcPr>
            <w:tcW w:w="8188" w:type="dxa"/>
          </w:tcPr>
          <w:p w:rsidR="00356786" w:rsidRPr="00353EBC" w:rsidRDefault="00356786" w:rsidP="002375BF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</w:t>
            </w:r>
            <w:r>
              <w:rPr>
                <w:rFonts w:ascii="Verdana" w:hAnsi="Verdana"/>
                <w:sz w:val="20"/>
                <w:szCs w:val="20"/>
              </w:rPr>
              <w:t xml:space="preserve"> identificaron para </w:t>
            </w:r>
            <w:r w:rsidRPr="00CE5819">
              <w:rPr>
                <w:rFonts w:ascii="Verdana" w:hAnsi="Verdana"/>
                <w:sz w:val="20"/>
                <w:szCs w:val="20"/>
              </w:rPr>
              <w:t>la EVALUACION DE DESEMPEÑO</w:t>
            </w:r>
            <w:r>
              <w:rPr>
                <w:rFonts w:ascii="Verdana" w:hAnsi="Verdana"/>
                <w:sz w:val="20"/>
                <w:szCs w:val="20"/>
              </w:rPr>
              <w:t xml:space="preserve"> al menos </w:t>
            </w:r>
            <w:r w:rsidR="00A55AF5">
              <w:rPr>
                <w:rFonts w:ascii="Verdana" w:hAnsi="Verdana"/>
                <w:sz w:val="20"/>
                <w:szCs w:val="20"/>
              </w:rPr>
              <w:t>7</w:t>
            </w:r>
            <w:r>
              <w:rPr>
                <w:rFonts w:ascii="Verdana" w:hAnsi="Verdana"/>
                <w:sz w:val="20"/>
                <w:szCs w:val="20"/>
              </w:rPr>
              <w:t xml:space="preserve"> Competencias</w:t>
            </w:r>
            <w:r w:rsidR="002375BF">
              <w:rPr>
                <w:rFonts w:ascii="Verdana" w:hAnsi="Verdana"/>
                <w:sz w:val="20"/>
                <w:szCs w:val="20"/>
              </w:rPr>
              <w:t>? (se debe</w:t>
            </w:r>
            <w:r>
              <w:rPr>
                <w:rFonts w:ascii="Verdana" w:hAnsi="Verdana"/>
                <w:sz w:val="20"/>
                <w:szCs w:val="20"/>
              </w:rPr>
              <w:t xml:space="preserve"> agregar una</w:t>
            </w:r>
            <w:r w:rsidR="002375BF">
              <w:rPr>
                <w:rFonts w:ascii="Verdana" w:hAnsi="Verdana"/>
                <w:sz w:val="20"/>
                <w:szCs w:val="20"/>
              </w:rPr>
              <w:t xml:space="preserve"> competencia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A55AF5">
              <w:rPr>
                <w:rFonts w:ascii="Verdana" w:hAnsi="Verdana"/>
                <w:sz w:val="20"/>
                <w:szCs w:val="20"/>
              </w:rPr>
              <w:t xml:space="preserve">específica a la etapa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anterior)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  <w:tr w:rsidR="00356786" w:rsidRPr="00CE5819" w:rsidTr="002375BF">
        <w:trPr>
          <w:trHeight w:val="609"/>
        </w:trPr>
        <w:tc>
          <w:tcPr>
            <w:tcW w:w="8188" w:type="dxa"/>
          </w:tcPr>
          <w:p w:rsidR="00356786" w:rsidRPr="00097E5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lastRenderedPageBreak/>
              <w:t>¿Se incluyeron referencias del puntaje/escala descripto en cada punto dentro de</w:t>
            </w:r>
            <w:r>
              <w:rPr>
                <w:rFonts w:ascii="Verdana" w:hAnsi="Verdana"/>
                <w:sz w:val="20"/>
                <w:szCs w:val="20"/>
              </w:rPr>
              <w:t>l modelo de evaluación</w:t>
            </w:r>
            <w:r w:rsidRPr="00CE5819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  <w:tr w:rsidR="00356786" w:rsidRPr="00CE5819" w:rsidTr="002375BF">
        <w:tc>
          <w:tcPr>
            <w:tcW w:w="8188" w:type="dxa"/>
          </w:tcPr>
          <w:p w:rsidR="00356786" w:rsidRPr="00097E5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¿Se Indicó la referencia a los nombres de los integrantes de la tabla?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</w:tbl>
    <w:p w:rsidR="00271091" w:rsidRPr="00CE5819" w:rsidRDefault="00271091" w:rsidP="00DC7484"/>
    <w:sectPr w:rsidR="00271091" w:rsidRPr="00CE5819" w:rsidSect="008635B2">
      <w:footerReference w:type="default" r:id="rId9"/>
      <w:pgSz w:w="11906" w:h="16838"/>
      <w:pgMar w:top="1417" w:right="746" w:bottom="1417" w:left="1418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15" w:rsidRDefault="00145115" w:rsidP="00DC7484">
      <w:r>
        <w:separator/>
      </w:r>
    </w:p>
  </w:endnote>
  <w:endnote w:type="continuationSeparator" w:id="0">
    <w:p w:rsidR="00145115" w:rsidRDefault="00145115" w:rsidP="00DC7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9A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7C98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AA" w:rsidRPr="001F0E1D" w:rsidRDefault="001F0E1D" w:rsidP="00DC7484">
    <w:pPr>
      <w:pStyle w:val="Piedepgina"/>
    </w:pPr>
    <w:r w:rsidRPr="001F0E1D">
      <w:tab/>
    </w:r>
    <w:r w:rsidR="005F4BAA" w:rsidRPr="001F0E1D">
      <w:t xml:space="preserve">Página </w:t>
    </w:r>
    <w:r w:rsidR="004C6AC2">
      <w:rPr>
        <w:rStyle w:val="Nmerodepgina"/>
      </w:rPr>
      <w:fldChar w:fldCharType="begin"/>
    </w:r>
    <w:r w:rsidR="009E0816">
      <w:rPr>
        <w:rStyle w:val="Nmerodepgina"/>
      </w:rPr>
      <w:instrText xml:space="preserve"> PAGE </w:instrText>
    </w:r>
    <w:r w:rsidR="004C6AC2">
      <w:rPr>
        <w:rStyle w:val="Nmerodepgina"/>
      </w:rPr>
      <w:fldChar w:fldCharType="separate"/>
    </w:r>
    <w:r w:rsidR="002375BF">
      <w:rPr>
        <w:rStyle w:val="Nmerodepgina"/>
        <w:noProof/>
      </w:rPr>
      <w:t>1</w:t>
    </w:r>
    <w:r w:rsidR="004C6AC2">
      <w:rPr>
        <w:rStyle w:val="Nmerodepgina"/>
      </w:rPr>
      <w:fldChar w:fldCharType="end"/>
    </w:r>
    <w:r w:rsidRPr="001F0E1D">
      <w:rPr>
        <w:rStyle w:val="Nmerodepgina"/>
      </w:rPr>
      <w:t>/</w:t>
    </w:r>
    <w:r w:rsidR="004C6AC2" w:rsidRPr="001F0E1D">
      <w:rPr>
        <w:rStyle w:val="Nmerodepgina"/>
      </w:rPr>
      <w:fldChar w:fldCharType="begin"/>
    </w:r>
    <w:r w:rsidRPr="001F0E1D">
      <w:rPr>
        <w:rStyle w:val="Nmerodepgina"/>
      </w:rPr>
      <w:instrText xml:space="preserve"> NUMPAGES </w:instrText>
    </w:r>
    <w:r w:rsidR="004C6AC2" w:rsidRPr="001F0E1D">
      <w:rPr>
        <w:rStyle w:val="Nmerodepgina"/>
      </w:rPr>
      <w:fldChar w:fldCharType="separate"/>
    </w:r>
    <w:r w:rsidR="002375BF">
      <w:rPr>
        <w:rStyle w:val="Nmerodepgina"/>
        <w:noProof/>
      </w:rPr>
      <w:t>7</w:t>
    </w:r>
    <w:r w:rsidR="004C6AC2" w:rsidRPr="001F0E1D">
      <w:rPr>
        <w:rStyle w:val="Nmerodepgina"/>
      </w:rPr>
      <w:fldChar w:fldCharType="end"/>
    </w:r>
  </w:p>
  <w:p w:rsidR="005F4BAA" w:rsidRPr="005F4BAA" w:rsidRDefault="005F4BAA" w:rsidP="00DC748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19" w:rsidRPr="001F0E1D" w:rsidRDefault="00CE5819" w:rsidP="00DC7484">
    <w:pPr>
      <w:pStyle w:val="Piedepgina"/>
    </w:pPr>
    <w:r w:rsidRPr="001F0E1D">
      <w:tab/>
      <w:t xml:space="preserve">Página </w:t>
    </w:r>
    <w:r w:rsidR="004C6AC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C6AC2">
      <w:rPr>
        <w:rStyle w:val="Nmerodepgina"/>
      </w:rPr>
      <w:fldChar w:fldCharType="separate"/>
    </w:r>
    <w:r w:rsidR="002375BF">
      <w:rPr>
        <w:rStyle w:val="Nmerodepgina"/>
        <w:noProof/>
      </w:rPr>
      <w:t>5</w:t>
    </w:r>
    <w:r w:rsidR="004C6AC2">
      <w:rPr>
        <w:rStyle w:val="Nmerodepgina"/>
      </w:rPr>
      <w:fldChar w:fldCharType="end"/>
    </w:r>
    <w:r w:rsidRPr="001F0E1D">
      <w:rPr>
        <w:rStyle w:val="Nmerodepgina"/>
      </w:rPr>
      <w:t>/</w:t>
    </w:r>
    <w:fldSimple w:instr=" SECTIONPAGES   \* MERGEFORMAT ">
      <w:r w:rsidR="002375BF" w:rsidRPr="002375BF">
        <w:rPr>
          <w:rStyle w:val="Nmerodepgina"/>
          <w:noProof/>
        </w:rPr>
        <w:t>5</w:t>
      </w:r>
    </w:fldSimple>
  </w:p>
  <w:p w:rsidR="00CE5819" w:rsidRPr="005F4BAA" w:rsidRDefault="00CE5819" w:rsidP="00DC748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15" w:rsidRDefault="00145115" w:rsidP="00DC7484">
      <w:r>
        <w:separator/>
      </w:r>
    </w:p>
  </w:footnote>
  <w:footnote w:type="continuationSeparator" w:id="0">
    <w:p w:rsidR="00145115" w:rsidRDefault="00145115" w:rsidP="00DC74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70" w:type="dxa"/>
      <w:tblCellMar>
        <w:left w:w="70" w:type="dxa"/>
        <w:right w:w="70" w:type="dxa"/>
      </w:tblCellMar>
      <w:tblLook w:val="0000"/>
    </w:tblPr>
    <w:tblGrid>
      <w:gridCol w:w="3544"/>
      <w:gridCol w:w="2936"/>
      <w:gridCol w:w="2880"/>
    </w:tblGrid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>UNIVERSIDAD TECNOLOGICA NACIONAL – FACULTAD REGIONAL ROSARIO</w:t>
          </w:r>
        </w:p>
      </w:tc>
    </w:tr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 xml:space="preserve">Administración de Recursos </w:t>
          </w:r>
          <w:r w:rsidR="00BB580E" w:rsidRPr="00DC7484">
            <w:rPr>
              <w:b/>
              <w:noProof/>
            </w:rPr>
            <w:t xml:space="preserve">             </w:t>
          </w:r>
          <w:r w:rsidR="00DC7484">
            <w:rPr>
              <w:b/>
              <w:noProof/>
            </w:rPr>
            <w:t xml:space="preserve">                                 </w:t>
          </w:r>
          <w:r w:rsidR="00BB580E" w:rsidRPr="00DC7484">
            <w:rPr>
              <w:b/>
              <w:noProof/>
            </w:rPr>
            <w:t>Trabajo integrador</w:t>
          </w:r>
        </w:p>
      </w:tc>
    </w:tr>
    <w:tr w:rsidR="00672722" w:rsidRPr="00097E56" w:rsidTr="00097E56">
      <w:tc>
        <w:tcPr>
          <w:tcW w:w="3544" w:type="dxa"/>
        </w:tcPr>
        <w:p w:rsidR="005F4BAA" w:rsidRPr="00097E56" w:rsidRDefault="005F4BAA" w:rsidP="00097E56">
          <w:pPr>
            <w:pStyle w:val="Encabezado"/>
            <w:rPr>
              <w:b/>
              <w:sz w:val="18"/>
              <w:szCs w:val="18"/>
              <w:lang w:val="es-ES_tradnl"/>
            </w:rPr>
          </w:pPr>
          <w:proofErr w:type="spellStart"/>
          <w:r w:rsidRPr="00097E56">
            <w:rPr>
              <w:b/>
              <w:sz w:val="18"/>
              <w:szCs w:val="18"/>
              <w:lang w:val="es-ES_tradnl"/>
            </w:rPr>
            <w:t>GrupoNº</w:t>
          </w:r>
          <w:proofErr w:type="spellEnd"/>
          <w:r w:rsidRPr="00097E56">
            <w:rPr>
              <w:b/>
              <w:sz w:val="18"/>
              <w:szCs w:val="18"/>
              <w:lang w:val="es-ES_tradnl"/>
            </w:rPr>
            <w:t xml:space="preserve">:  </w:t>
          </w:r>
          <w:r w:rsidR="004C6AC2" w:rsidRPr="00097E56">
            <w:rPr>
              <w:sz w:val="18"/>
              <w:szCs w:val="18"/>
            </w:rPr>
            <w:fldChar w:fldCharType="begin"/>
          </w:r>
          <w:r w:rsidR="00097E56" w:rsidRPr="00097E56">
            <w:rPr>
              <w:sz w:val="18"/>
              <w:szCs w:val="18"/>
            </w:rPr>
            <w:instrText xml:space="preserve"> DOCPROPERTY  Manager  \* MERGEFORMAT </w:instrText>
          </w:r>
          <w:r w:rsidR="004C6AC2" w:rsidRPr="00097E56">
            <w:rPr>
              <w:sz w:val="18"/>
              <w:szCs w:val="18"/>
            </w:rPr>
            <w:fldChar w:fldCharType="separate"/>
          </w:r>
          <w:proofErr w:type="spellStart"/>
          <w:r w:rsidR="00097E56" w:rsidRPr="00097E56">
            <w:rPr>
              <w:b/>
              <w:sz w:val="18"/>
              <w:szCs w:val="18"/>
              <w:lang w:val="es-ES_tradnl"/>
            </w:rPr>
            <w:t>prop</w:t>
          </w:r>
          <w:proofErr w:type="spellEnd"/>
          <w:r w:rsidR="00097E56" w:rsidRPr="00097E56">
            <w:rPr>
              <w:b/>
              <w:sz w:val="18"/>
              <w:szCs w:val="18"/>
              <w:lang w:val="es-ES_tradnl"/>
            </w:rPr>
            <w:t>/administrador</w:t>
          </w:r>
          <w:r w:rsidR="004C6AC2" w:rsidRPr="00097E56">
            <w:rPr>
              <w:sz w:val="18"/>
              <w:szCs w:val="18"/>
            </w:rPr>
            <w:fldChar w:fldCharType="end"/>
          </w:r>
        </w:p>
      </w:tc>
      <w:tc>
        <w:tcPr>
          <w:tcW w:w="2936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</w:rPr>
            <w:t xml:space="preserve">Etapa Nº: </w:t>
          </w:r>
          <w:fldSimple w:instr=" TITLE   \* MERGEFORMAT ">
            <w:r w:rsidR="00A16BC5" w:rsidRPr="00A16BC5">
              <w:rPr>
                <w:b/>
                <w:sz w:val="18"/>
                <w:szCs w:val="18"/>
                <w:lang w:val="es-ES_tradnl"/>
              </w:rPr>
              <w:t>04</w:t>
            </w:r>
          </w:fldSimple>
          <w:fldSimple w:instr=" DOCPROPERTY  Comments  \* MERGEFORMAT "/>
        </w:p>
      </w:tc>
      <w:tc>
        <w:tcPr>
          <w:tcW w:w="2880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  <w:lang w:val="es-ES_tradnl"/>
            </w:rPr>
            <w:t>Versión</w:t>
          </w:r>
          <w:r w:rsidR="00672722" w:rsidRPr="00097E56">
            <w:rPr>
              <w:b/>
              <w:sz w:val="18"/>
              <w:szCs w:val="18"/>
              <w:lang w:val="es-ES_tradnl"/>
            </w:rPr>
            <w:t xml:space="preserve"> Nº</w:t>
          </w:r>
          <w:r w:rsidRPr="00097E56">
            <w:rPr>
              <w:b/>
              <w:sz w:val="18"/>
              <w:szCs w:val="18"/>
              <w:lang w:val="es-ES_tradnl"/>
            </w:rPr>
            <w:t>:</w:t>
          </w:r>
          <w:r w:rsidR="004C6AC2" w:rsidRPr="00097E56">
            <w:rPr>
              <w:sz w:val="18"/>
              <w:szCs w:val="18"/>
            </w:rPr>
            <w:fldChar w:fldCharType="begin"/>
          </w:r>
          <w:r w:rsidR="00A4256D" w:rsidRPr="00097E56">
            <w:rPr>
              <w:sz w:val="18"/>
              <w:szCs w:val="18"/>
            </w:rPr>
            <w:instrText xml:space="preserve"> DOCPROPERTY  Subject  \* MERGEFORMAT </w:instrText>
          </w:r>
          <w:r w:rsidR="004C6AC2" w:rsidRPr="00097E56">
            <w:rPr>
              <w:sz w:val="18"/>
              <w:szCs w:val="18"/>
            </w:rPr>
            <w:fldChar w:fldCharType="separate"/>
          </w:r>
          <w:proofErr w:type="spellStart"/>
          <w:r w:rsidR="00A30294" w:rsidRPr="00097E56">
            <w:rPr>
              <w:b/>
              <w:sz w:val="18"/>
              <w:szCs w:val="18"/>
            </w:rPr>
            <w:t>prop</w:t>
          </w:r>
          <w:proofErr w:type="spellEnd"/>
          <w:r w:rsidR="00A30294" w:rsidRPr="00097E56">
            <w:rPr>
              <w:b/>
              <w:sz w:val="18"/>
              <w:szCs w:val="18"/>
            </w:rPr>
            <w:t>/asunto</w:t>
          </w:r>
          <w:r w:rsidR="004C6AC2" w:rsidRPr="00097E56">
            <w:rPr>
              <w:sz w:val="18"/>
              <w:szCs w:val="18"/>
            </w:rPr>
            <w:fldChar w:fldCharType="end"/>
          </w:r>
        </w:p>
      </w:tc>
    </w:tr>
  </w:tbl>
  <w:p w:rsidR="005F4BAA" w:rsidRDefault="005F4BAA" w:rsidP="00DC74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543"/>
    <w:multiLevelType w:val="hybridMultilevel"/>
    <w:tmpl w:val="60425B38"/>
    <w:lvl w:ilvl="0" w:tplc="04B619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C8D42BC2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2781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B1335BA"/>
    <w:multiLevelType w:val="hybridMultilevel"/>
    <w:tmpl w:val="64A21C8A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320317"/>
    <w:multiLevelType w:val="hybridMultilevel"/>
    <w:tmpl w:val="09F66B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F6814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6A5B3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E503169"/>
    <w:multiLevelType w:val="hybridMultilevel"/>
    <w:tmpl w:val="8DC668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7295E"/>
    <w:multiLevelType w:val="hybridMultilevel"/>
    <w:tmpl w:val="7CBA6D8C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08737AC"/>
    <w:multiLevelType w:val="hybridMultilevel"/>
    <w:tmpl w:val="F50C4E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495CBB"/>
    <w:multiLevelType w:val="hybridMultilevel"/>
    <w:tmpl w:val="6B483A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7712D6"/>
    <w:multiLevelType w:val="hybridMultilevel"/>
    <w:tmpl w:val="BB0077FA"/>
    <w:lvl w:ilvl="0" w:tplc="C34A8F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0">
    <w:nsid w:val="49190F52"/>
    <w:multiLevelType w:val="hybridMultilevel"/>
    <w:tmpl w:val="96BAE79C"/>
    <w:lvl w:ilvl="0" w:tplc="C986B8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887C75"/>
    <w:multiLevelType w:val="multilevel"/>
    <w:tmpl w:val="F7A2B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>
    <w:nsid w:val="4C8A1CEB"/>
    <w:multiLevelType w:val="hybridMultilevel"/>
    <w:tmpl w:val="3918D83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C326C4"/>
    <w:multiLevelType w:val="multilevel"/>
    <w:tmpl w:val="6BD8971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6" w:hanging="1440"/>
      </w:pPr>
      <w:rPr>
        <w:rFonts w:hint="default"/>
      </w:rPr>
    </w:lvl>
  </w:abstractNum>
  <w:abstractNum w:abstractNumId="14">
    <w:nsid w:val="50B15CE7"/>
    <w:multiLevelType w:val="hybridMultilevel"/>
    <w:tmpl w:val="4B9AADE2"/>
    <w:lvl w:ilvl="0" w:tplc="DE026C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E86A2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5C881953"/>
    <w:multiLevelType w:val="hybridMultilevel"/>
    <w:tmpl w:val="9E3C04D2"/>
    <w:lvl w:ilvl="0" w:tplc="967A2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B6DDE"/>
    <w:multiLevelType w:val="hybridMultilevel"/>
    <w:tmpl w:val="35B4AE0C"/>
    <w:lvl w:ilvl="0" w:tplc="9E9415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3E415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747167E0"/>
    <w:multiLevelType w:val="hybridMultilevel"/>
    <w:tmpl w:val="A0FC4F5E"/>
    <w:lvl w:ilvl="0" w:tplc="C8D42BC2">
      <w:start w:val="1"/>
      <w:numFmt w:val="bullet"/>
      <w:lvlText w:val="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C10911"/>
    <w:multiLevelType w:val="hybridMultilevel"/>
    <w:tmpl w:val="5518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9"/>
  </w:num>
  <w:num w:numId="8">
    <w:abstractNumId w:val="10"/>
  </w:num>
  <w:num w:numId="9">
    <w:abstractNumId w:val="17"/>
  </w:num>
  <w:num w:numId="10">
    <w:abstractNumId w:val="14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4"/>
  </w:num>
  <w:num w:numId="16">
    <w:abstractNumId w:val="15"/>
  </w:num>
  <w:num w:numId="17">
    <w:abstractNumId w:val="7"/>
  </w:num>
  <w:num w:numId="18">
    <w:abstractNumId w:val="13"/>
  </w:num>
  <w:num w:numId="19">
    <w:abstractNumId w:val="11"/>
  </w:num>
  <w:num w:numId="20">
    <w:abstractNumId w:val="1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356815"/>
    <w:rsid w:val="0000014B"/>
    <w:rsid w:val="000056A2"/>
    <w:rsid w:val="00045412"/>
    <w:rsid w:val="00070A6C"/>
    <w:rsid w:val="00097E56"/>
    <w:rsid w:val="00145115"/>
    <w:rsid w:val="00173294"/>
    <w:rsid w:val="00181D51"/>
    <w:rsid w:val="00187E26"/>
    <w:rsid w:val="001D7D67"/>
    <w:rsid w:val="001E699D"/>
    <w:rsid w:val="001F0E1D"/>
    <w:rsid w:val="0021766F"/>
    <w:rsid w:val="002229FC"/>
    <w:rsid w:val="002239DE"/>
    <w:rsid w:val="002375BF"/>
    <w:rsid w:val="00261931"/>
    <w:rsid w:val="00271091"/>
    <w:rsid w:val="003145B3"/>
    <w:rsid w:val="00353EBC"/>
    <w:rsid w:val="00356786"/>
    <w:rsid w:val="00356815"/>
    <w:rsid w:val="003868AA"/>
    <w:rsid w:val="003D119F"/>
    <w:rsid w:val="003D3D2B"/>
    <w:rsid w:val="003E0D71"/>
    <w:rsid w:val="004C6AC2"/>
    <w:rsid w:val="004E449F"/>
    <w:rsid w:val="00564273"/>
    <w:rsid w:val="00571187"/>
    <w:rsid w:val="005A0D09"/>
    <w:rsid w:val="005D092F"/>
    <w:rsid w:val="005E31F0"/>
    <w:rsid w:val="005E3659"/>
    <w:rsid w:val="005F4BAA"/>
    <w:rsid w:val="006148E7"/>
    <w:rsid w:val="00630865"/>
    <w:rsid w:val="006401D4"/>
    <w:rsid w:val="00662CA1"/>
    <w:rsid w:val="00672722"/>
    <w:rsid w:val="006C4A3E"/>
    <w:rsid w:val="006C5714"/>
    <w:rsid w:val="006E3609"/>
    <w:rsid w:val="006E5B3E"/>
    <w:rsid w:val="007236C4"/>
    <w:rsid w:val="007C7AE0"/>
    <w:rsid w:val="007D1055"/>
    <w:rsid w:val="007D1EB5"/>
    <w:rsid w:val="00853FF9"/>
    <w:rsid w:val="00861EBF"/>
    <w:rsid w:val="008635B2"/>
    <w:rsid w:val="00873C3E"/>
    <w:rsid w:val="00893813"/>
    <w:rsid w:val="00893CA3"/>
    <w:rsid w:val="00895658"/>
    <w:rsid w:val="008B5CE2"/>
    <w:rsid w:val="00901B4F"/>
    <w:rsid w:val="009540C9"/>
    <w:rsid w:val="00983293"/>
    <w:rsid w:val="0098439A"/>
    <w:rsid w:val="009B7DD9"/>
    <w:rsid w:val="009E0816"/>
    <w:rsid w:val="00A16BC5"/>
    <w:rsid w:val="00A17D31"/>
    <w:rsid w:val="00A30294"/>
    <w:rsid w:val="00A4256D"/>
    <w:rsid w:val="00A54F73"/>
    <w:rsid w:val="00A55AF5"/>
    <w:rsid w:val="00A66234"/>
    <w:rsid w:val="00A963E7"/>
    <w:rsid w:val="00AD7ABB"/>
    <w:rsid w:val="00AF569B"/>
    <w:rsid w:val="00B04980"/>
    <w:rsid w:val="00B36808"/>
    <w:rsid w:val="00B402B9"/>
    <w:rsid w:val="00BB580E"/>
    <w:rsid w:val="00BC2F80"/>
    <w:rsid w:val="00BE1E9E"/>
    <w:rsid w:val="00BE4AC6"/>
    <w:rsid w:val="00BF0F45"/>
    <w:rsid w:val="00C20006"/>
    <w:rsid w:val="00C22FCC"/>
    <w:rsid w:val="00C27232"/>
    <w:rsid w:val="00C95598"/>
    <w:rsid w:val="00CC5E86"/>
    <w:rsid w:val="00CE5819"/>
    <w:rsid w:val="00CF5E54"/>
    <w:rsid w:val="00D06C80"/>
    <w:rsid w:val="00D13347"/>
    <w:rsid w:val="00D90482"/>
    <w:rsid w:val="00D958B2"/>
    <w:rsid w:val="00DC30D2"/>
    <w:rsid w:val="00DC7484"/>
    <w:rsid w:val="00E12D55"/>
    <w:rsid w:val="00E625D4"/>
    <w:rsid w:val="00EB0760"/>
    <w:rsid w:val="00F15537"/>
    <w:rsid w:val="00F4665F"/>
    <w:rsid w:val="00F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84"/>
    <w:pPr>
      <w:jc w:val="both"/>
    </w:pPr>
    <w:rPr>
      <w:rFonts w:ascii="Verdana" w:hAnsi="Verdana"/>
    </w:rPr>
  </w:style>
  <w:style w:type="paragraph" w:styleId="Ttulo1">
    <w:name w:val="heading 1"/>
    <w:basedOn w:val="NormalWeb1"/>
    <w:next w:val="Normal"/>
    <w:qFormat/>
    <w:rsid w:val="00DC7484"/>
    <w:pPr>
      <w:outlineLvl w:val="0"/>
    </w:pPr>
    <w:rPr>
      <w:rFonts w:cs="Arial"/>
      <w:b/>
      <w:smallCaps/>
      <w:sz w:val="28"/>
      <w:szCs w:val="28"/>
      <w:u w:val="single"/>
    </w:rPr>
  </w:style>
  <w:style w:type="paragraph" w:styleId="Ttulo2">
    <w:name w:val="heading 2"/>
    <w:basedOn w:val="Ttulo1"/>
    <w:next w:val="Normal"/>
    <w:qFormat/>
    <w:rsid w:val="00DC7484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A4256D"/>
    <w:pPr>
      <w:keepNext/>
      <w:jc w:val="center"/>
      <w:outlineLvl w:val="2"/>
    </w:pPr>
    <w:rPr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4256D"/>
    <w:rPr>
      <w:color w:val="000000"/>
      <w:u w:val="single"/>
    </w:rPr>
  </w:style>
  <w:style w:type="paragraph" w:styleId="Textoindependiente2">
    <w:name w:val="Body Text 2"/>
    <w:basedOn w:val="Normal"/>
    <w:rsid w:val="00A4256D"/>
    <w:rPr>
      <w:iCs/>
      <w:color w:val="000000"/>
      <w:lang w:val="es-AR"/>
    </w:rPr>
  </w:style>
  <w:style w:type="paragraph" w:styleId="Textoindependiente3">
    <w:name w:val="Body Text 3"/>
    <w:basedOn w:val="Normal"/>
    <w:rsid w:val="00A4256D"/>
    <w:pPr>
      <w:jc w:val="center"/>
    </w:pPr>
    <w:rPr>
      <w:iCs/>
      <w:color w:val="000000"/>
      <w:lang w:val="es-AR"/>
    </w:rPr>
  </w:style>
  <w:style w:type="character" w:customStyle="1" w:styleId="nombredet">
    <w:name w:val="nombre_det"/>
    <w:basedOn w:val="Fuentedeprrafopredeter"/>
    <w:rsid w:val="00A4256D"/>
  </w:style>
  <w:style w:type="character" w:customStyle="1" w:styleId="contdet">
    <w:name w:val="cont_det"/>
    <w:basedOn w:val="Fuentedeprrafopredeter"/>
    <w:rsid w:val="00A4256D"/>
  </w:style>
  <w:style w:type="character" w:styleId="Hipervnculo">
    <w:name w:val="Hyperlink"/>
    <w:basedOn w:val="Fuentedeprrafopredeter"/>
    <w:uiPriority w:val="99"/>
    <w:rsid w:val="00A4256D"/>
    <w:rPr>
      <w:color w:val="0000FF"/>
      <w:u w:val="single"/>
    </w:rPr>
  </w:style>
  <w:style w:type="paragraph" w:styleId="NormalWeb">
    <w:name w:val="Normal (Web)"/>
    <w:basedOn w:val="Normal"/>
    <w:rsid w:val="00A4256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rsid w:val="00A425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256D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A4256D"/>
    <w:pPr>
      <w:tabs>
        <w:tab w:val="left" w:pos="360"/>
      </w:tabs>
      <w:ind w:left="360"/>
    </w:pPr>
    <w:rPr>
      <w:color w:val="000000"/>
    </w:rPr>
  </w:style>
  <w:style w:type="character" w:styleId="Hipervnculovisitado">
    <w:name w:val="FollowedHyperlink"/>
    <w:basedOn w:val="Fuentedeprrafopredeter"/>
    <w:rsid w:val="00A4256D"/>
    <w:rPr>
      <w:color w:val="800080"/>
      <w:u w:val="single"/>
    </w:rPr>
  </w:style>
  <w:style w:type="paragraph" w:customStyle="1" w:styleId="NormalWeb1">
    <w:name w:val="Normal (Web)1"/>
    <w:basedOn w:val="Normal"/>
    <w:rsid w:val="00B402B9"/>
    <w:pPr>
      <w:spacing w:before="150" w:after="150"/>
    </w:pPr>
    <w:rPr>
      <w:color w:val="000000"/>
      <w:sz w:val="17"/>
      <w:szCs w:val="17"/>
    </w:rPr>
  </w:style>
  <w:style w:type="paragraph" w:styleId="TDC1">
    <w:name w:val="toc 1"/>
    <w:basedOn w:val="Normal"/>
    <w:next w:val="Normal"/>
    <w:autoRedefine/>
    <w:uiPriority w:val="39"/>
    <w:rsid w:val="00C20006"/>
    <w:pPr>
      <w:tabs>
        <w:tab w:val="right" w:leader="dot" w:pos="9360"/>
      </w:tabs>
      <w:spacing w:line="360" w:lineRule="auto"/>
    </w:pPr>
    <w:rPr>
      <w:smallCaps/>
    </w:rPr>
  </w:style>
  <w:style w:type="paragraph" w:styleId="TDC2">
    <w:name w:val="toc 2"/>
    <w:basedOn w:val="Normal"/>
    <w:next w:val="Normal"/>
    <w:autoRedefine/>
    <w:uiPriority w:val="39"/>
    <w:rsid w:val="00564273"/>
    <w:pPr>
      <w:tabs>
        <w:tab w:val="right" w:leader="dot" w:pos="9361"/>
      </w:tabs>
      <w:spacing w:line="360" w:lineRule="auto"/>
      <w:ind w:left="238"/>
    </w:pPr>
    <w:rPr>
      <w:smallCaps/>
    </w:rPr>
  </w:style>
  <w:style w:type="character" w:styleId="Nmerodepgina">
    <w:name w:val="page number"/>
    <w:basedOn w:val="Fuentedeprrafopredeter"/>
    <w:rsid w:val="001F0E1D"/>
  </w:style>
  <w:style w:type="table" w:styleId="Tablaconcuadrcula">
    <w:name w:val="Table Grid"/>
    <w:basedOn w:val="Tablanormal"/>
    <w:uiPriority w:val="59"/>
    <w:rsid w:val="00271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02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-UTN-FRRosario\C&#225;tedras\Administraci&#243;n%20de%20Recursos\4-PLANES%20DE%20ESTUDIO%20-%20SEGUIMIENTO\A&#241;oLectivo2013\NotificacionesAlumnos\ADR2013_TrabajoIntegrador_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ADR2013_TrabajoIntegrador_Plantilla</Template>
  <TotalTime>131</TotalTime>
  <Pages>7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02</vt:lpstr>
    </vt:vector>
  </TitlesOfParts>
  <Manager>prop/administrador</Manager>
  <Company>utn</Company>
  <LinksUpToDate>false</LinksUpToDate>
  <CharactersWithSpaces>5013</CharactersWithSpaces>
  <SharedDoc>false</SharedDoc>
  <HLinks>
    <vt:vector size="12" baseType="variant"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_Toc197563968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_Toc197563967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</dc:title>
  <dc:subject>prop/asunto</dc:subject>
  <dc:creator>FMR</dc:creator>
  <cp:lastModifiedBy>FMR</cp:lastModifiedBy>
  <cp:revision>26</cp:revision>
  <cp:lastPrinted>2007-07-25T17:21:00Z</cp:lastPrinted>
  <dcterms:created xsi:type="dcterms:W3CDTF">2013-03-05T00:30:00Z</dcterms:created>
  <dcterms:modified xsi:type="dcterms:W3CDTF">2013-03-06T20:22:00Z</dcterms:modified>
</cp:coreProperties>
</file>