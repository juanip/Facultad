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Universidad Tecnológica Nacional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Ingeniería en Sistemas de Información</w:t>
      </w:r>
    </w:p>
    <w:p w:rsidR="00B402B9" w:rsidRPr="00BC2F80" w:rsidRDefault="00B402B9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  <w:r w:rsidRPr="00BC2F80">
        <w:rPr>
          <w:b/>
          <w:bCs/>
          <w:smallCaps/>
          <w:sz w:val="32"/>
          <w:szCs w:val="32"/>
        </w:rPr>
        <w:t>Cátedra: Administración de Recursos</w:t>
      </w: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C2F80" w:rsidRDefault="00B36808" w:rsidP="00BC2F80">
      <w:pPr>
        <w:jc w:val="center"/>
        <w:rPr>
          <w:b/>
          <w:bCs/>
          <w:smallCaps/>
          <w:sz w:val="32"/>
          <w:szCs w:val="32"/>
        </w:rPr>
      </w:pPr>
    </w:p>
    <w:p w:rsidR="00B36808" w:rsidRPr="00B402B9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 xml:space="preserve">TRABAJO </w:t>
      </w:r>
      <w:r w:rsidR="006E5B3E" w:rsidRPr="00BC2F80">
        <w:rPr>
          <w:b/>
          <w:bCs/>
          <w:sz w:val="32"/>
          <w:szCs w:val="32"/>
        </w:rPr>
        <w:t>INTEGRADOR</w:t>
      </w:r>
    </w:p>
    <w:p w:rsidR="00B36808" w:rsidRPr="006E5B3E" w:rsidRDefault="00B36808" w:rsidP="00DC7484"/>
    <w:p w:rsidR="00B36808" w:rsidRPr="00BC2F80" w:rsidRDefault="00B36808" w:rsidP="00BC2F80">
      <w:pPr>
        <w:jc w:val="center"/>
        <w:rPr>
          <w:b/>
          <w:bCs/>
          <w:sz w:val="32"/>
          <w:szCs w:val="32"/>
        </w:rPr>
      </w:pPr>
      <w:r w:rsidRPr="00BC2F80">
        <w:rPr>
          <w:b/>
          <w:bCs/>
          <w:sz w:val="32"/>
          <w:szCs w:val="32"/>
        </w:rPr>
        <w:t>Administración de un Proyecto de TI</w:t>
      </w:r>
    </w:p>
    <w:p w:rsidR="00B36808" w:rsidRPr="006E5B3E" w:rsidRDefault="00B36808" w:rsidP="00DC7484"/>
    <w:p w:rsidR="00B36808" w:rsidRPr="00BC2F80" w:rsidRDefault="00B402B9" w:rsidP="00BC2F80">
      <w:pPr>
        <w:jc w:val="center"/>
        <w:rPr>
          <w:b/>
          <w:bCs/>
          <w:color w:val="3366FF"/>
          <w:sz w:val="32"/>
          <w:szCs w:val="32"/>
        </w:rPr>
      </w:pPr>
      <w:r w:rsidRPr="00BC2F80">
        <w:rPr>
          <w:b/>
          <w:bCs/>
          <w:color w:val="3366FF"/>
          <w:sz w:val="32"/>
          <w:szCs w:val="32"/>
        </w:rPr>
        <w:t>[Nombre de la Organización]</w:t>
      </w:r>
    </w:p>
    <w:p w:rsidR="00B36808" w:rsidRPr="006E5B3E" w:rsidRDefault="00B36808" w:rsidP="00DC7484"/>
    <w:p w:rsidR="006E5B3E" w:rsidRPr="00BC2F80" w:rsidRDefault="00491E80" w:rsidP="00BC2F8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Análisis de Seguridad de la Información</w:t>
      </w:r>
    </w:p>
    <w:p w:rsidR="00B402B9" w:rsidRPr="00B402B9" w:rsidRDefault="00B402B9" w:rsidP="00DC7484"/>
    <w:p w:rsidR="00B402B9" w:rsidRDefault="00B402B9" w:rsidP="00DC7484"/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Comisión Nº:</w:t>
      </w: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</w:p>
    <w:p w:rsidR="00B402B9" w:rsidRPr="00BC2F80" w:rsidRDefault="00B402B9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Grupo Nº:</w:t>
      </w: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</w:p>
    <w:p w:rsidR="00B36808" w:rsidRPr="00BC2F80" w:rsidRDefault="00B36808" w:rsidP="00BC2F80">
      <w:pPr>
        <w:jc w:val="left"/>
        <w:rPr>
          <w:b/>
          <w:bCs/>
          <w:sz w:val="24"/>
          <w:szCs w:val="24"/>
          <w:u w:val="single"/>
        </w:rPr>
      </w:pPr>
      <w:r w:rsidRPr="00BC2F80">
        <w:rPr>
          <w:b/>
          <w:bCs/>
          <w:sz w:val="24"/>
          <w:szCs w:val="24"/>
          <w:u w:val="single"/>
        </w:rPr>
        <w:t>Integrantes:</w:t>
      </w:r>
    </w:p>
    <w:p w:rsidR="005F4BAA" w:rsidRPr="00BC2F80" w:rsidRDefault="005F4BAA" w:rsidP="00BC2F80">
      <w:pPr>
        <w:jc w:val="left"/>
        <w:rPr>
          <w:b/>
          <w:bCs/>
          <w:sz w:val="24"/>
          <w:szCs w:val="24"/>
          <w:u w:val="single"/>
        </w:rPr>
        <w:sectPr w:rsidR="005F4BAA" w:rsidRPr="00BC2F80" w:rsidSect="001F0E1D">
          <w:pgSz w:w="11906" w:h="16838"/>
          <w:pgMar w:top="1417" w:right="1106" w:bottom="1417" w:left="1701" w:header="708" w:footer="708" w:gutter="0"/>
          <w:cols w:space="708"/>
          <w:docGrid w:linePitch="360"/>
        </w:sectPr>
      </w:pPr>
    </w:p>
    <w:p w:rsidR="00B402B9" w:rsidRPr="006E3609" w:rsidRDefault="006E3609" w:rsidP="00DC7484">
      <w:pPr>
        <w:pStyle w:val="NormalWeb1"/>
        <w:rPr>
          <w:b/>
          <w:smallCaps/>
          <w:sz w:val="24"/>
          <w:szCs w:val="24"/>
          <w:u w:val="single"/>
        </w:rPr>
      </w:pPr>
      <w:r w:rsidRPr="006E3609">
        <w:rPr>
          <w:b/>
          <w:smallCaps/>
          <w:sz w:val="24"/>
          <w:szCs w:val="24"/>
          <w:u w:val="single"/>
        </w:rPr>
        <w:lastRenderedPageBreak/>
        <w:t>Índice</w:t>
      </w:r>
    </w:p>
    <w:p w:rsidR="00B402B9" w:rsidRPr="001F0E1D" w:rsidRDefault="00B402B9" w:rsidP="00DC7484">
      <w:pPr>
        <w:pStyle w:val="NormalWeb1"/>
      </w:pPr>
    </w:p>
    <w:p w:rsidR="00491E80" w:rsidRDefault="00BD472B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r w:rsidRPr="00BD472B">
        <w:rPr>
          <w:rFonts w:cs="Arial"/>
          <w:b/>
          <w:smallCaps w:val="0"/>
        </w:rPr>
        <w:fldChar w:fldCharType="begin"/>
      </w:r>
      <w:r w:rsidR="00564273">
        <w:rPr>
          <w:rFonts w:cs="Arial"/>
          <w:b/>
          <w:smallCaps w:val="0"/>
        </w:rPr>
        <w:instrText xml:space="preserve"> TOC \o "1-2" \h \z \u </w:instrText>
      </w:r>
      <w:r w:rsidRPr="00BD472B">
        <w:rPr>
          <w:rFonts w:cs="Arial"/>
          <w:b/>
          <w:smallCaps w:val="0"/>
        </w:rPr>
        <w:fldChar w:fldCharType="separate"/>
      </w:r>
      <w:hyperlink w:anchor="_Toc350352193" w:history="1">
        <w:r w:rsidR="00491E80" w:rsidRPr="007C0E0D">
          <w:rPr>
            <w:rStyle w:val="Hipervnculo"/>
            <w:noProof/>
          </w:rPr>
          <w:t>Clasificación de activos, dimensiones y criterios de valoración</w:t>
        </w:r>
        <w:r w:rsidR="00491E80">
          <w:rPr>
            <w:noProof/>
            <w:webHidden/>
          </w:rPr>
          <w:tab/>
        </w:r>
        <w:r w:rsidR="00491E80">
          <w:rPr>
            <w:noProof/>
            <w:webHidden/>
          </w:rPr>
          <w:fldChar w:fldCharType="begin"/>
        </w:r>
        <w:r w:rsidR="00491E80">
          <w:rPr>
            <w:noProof/>
            <w:webHidden/>
          </w:rPr>
          <w:instrText xml:space="preserve"> PAGEREF _Toc350352193 \h </w:instrText>
        </w:r>
        <w:r w:rsidR="00491E80">
          <w:rPr>
            <w:noProof/>
            <w:webHidden/>
          </w:rPr>
        </w:r>
        <w:r w:rsidR="00491E80">
          <w:rPr>
            <w:noProof/>
            <w:webHidden/>
          </w:rPr>
          <w:fldChar w:fldCharType="separate"/>
        </w:r>
        <w:r w:rsidR="00491E80">
          <w:rPr>
            <w:noProof/>
            <w:webHidden/>
          </w:rPr>
          <w:t>1</w:t>
        </w:r>
        <w:r w:rsidR="00491E80"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194" w:history="1">
        <w:r w:rsidRPr="007C0E0D">
          <w:rPr>
            <w:rStyle w:val="Hipervnculo"/>
            <w:noProof/>
          </w:rPr>
          <w:t>Identificación de los Posibles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195" w:history="1">
        <w:r w:rsidRPr="007C0E0D">
          <w:rPr>
            <w:rStyle w:val="Hipervnculo"/>
            <w:noProof/>
          </w:rPr>
          <w:t>Análisis Cualitativo y Priorización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196" w:history="1">
        <w:r w:rsidRPr="007C0E0D">
          <w:rPr>
            <w:rStyle w:val="Hipervnculo"/>
            <w:noProof/>
          </w:rPr>
          <w:t>Análisis Cuantitativo de Riesgos priorizados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197" w:history="1">
        <w:r w:rsidRPr="007C0E0D">
          <w:rPr>
            <w:rStyle w:val="Hipervnculo"/>
            <w:noProof/>
          </w:rPr>
          <w:t>Estrategias para contrarrestar los riesgos detectados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198" w:history="1">
        <w:r w:rsidRPr="007C0E0D">
          <w:rPr>
            <w:rStyle w:val="Hipervnculo"/>
            <w:noProof/>
          </w:rPr>
          <w:t>Elaboración de planes de contingencias.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199" w:history="1">
        <w:r w:rsidRPr="007C0E0D">
          <w:rPr>
            <w:rStyle w:val="Hipervnculo"/>
            <w:noProof/>
          </w:rPr>
          <w:t>Evaluación de Desempeño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200" w:history="1">
        <w:r w:rsidRPr="007C0E0D">
          <w:rPr>
            <w:rStyle w:val="Hipervnculo"/>
            <w:noProof/>
          </w:rPr>
          <w:t>Competencias a Evaluar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201" w:history="1">
        <w:r w:rsidRPr="007C0E0D">
          <w:rPr>
            <w:rStyle w:val="Hipervnculo"/>
            <w:noProof/>
          </w:rPr>
          <w:t>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202" w:history="1">
        <w:r w:rsidRPr="007C0E0D">
          <w:rPr>
            <w:rStyle w:val="Hipervnculo"/>
            <w:noProof/>
          </w:rPr>
          <w:t>Historia de Versiones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91E80" w:rsidRDefault="00491E80">
      <w:pPr>
        <w:pStyle w:val="TDC1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s-AR" w:eastAsia="es-AR"/>
        </w:rPr>
      </w:pPr>
      <w:hyperlink w:anchor="_Toc350352203" w:history="1">
        <w:r w:rsidRPr="007C0E0D">
          <w:rPr>
            <w:rStyle w:val="Hipervnculo"/>
            <w:noProof/>
          </w:rPr>
          <w:t>Check 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_Toc350352203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E5819" w:rsidRDefault="00BD472B" w:rsidP="006E3609">
      <w:pPr>
        <w:tabs>
          <w:tab w:val="right" w:leader="dot" w:pos="9214"/>
        </w:tabs>
        <w:rPr>
          <w:rFonts w:cs="Arial"/>
          <w:b/>
        </w:rPr>
        <w:sectPr w:rsidR="00CE5819" w:rsidSect="00CE5819">
          <w:headerReference w:type="default" r:id="rId7"/>
          <w:footerReference w:type="default" r:id="rId8"/>
          <w:pgSz w:w="11906" w:h="16838"/>
          <w:pgMar w:top="1417" w:right="746" w:bottom="1417" w:left="1701" w:header="284" w:footer="708" w:gutter="0"/>
          <w:pgNumType w:start="1"/>
          <w:cols w:space="708"/>
          <w:docGrid w:linePitch="360"/>
        </w:sectPr>
      </w:pPr>
      <w:r>
        <w:rPr>
          <w:rFonts w:cs="Arial"/>
          <w:b/>
          <w:smallCaps/>
        </w:rPr>
        <w:fldChar w:fldCharType="end"/>
      </w:r>
    </w:p>
    <w:p w:rsidR="00356786" w:rsidRPr="00696DC9" w:rsidRDefault="00356786" w:rsidP="00356786">
      <w:pPr>
        <w:pStyle w:val="Ttulo1"/>
      </w:pPr>
      <w:bookmarkStart w:id="0" w:name="_Toc350352193"/>
      <w:r>
        <w:lastRenderedPageBreak/>
        <w:t>Clasificación de activos, dimensiones y criterios de valoración</w:t>
      </w:r>
      <w:bookmarkEnd w:id="0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  <w:bookmarkStart w:id="1" w:name="_Toc350352194"/>
      <w:r w:rsidRPr="00696DC9">
        <w:t>Identificación de los Posibles Riesgos</w:t>
      </w:r>
      <w:bookmarkEnd w:id="1"/>
      <w:r w:rsidRPr="00696DC9">
        <w:t xml:space="preserve"> </w:t>
      </w:r>
    </w:p>
    <w:p w:rsidR="00356786" w:rsidRDefault="003567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356786" w:rsidRDefault="00356786" w:rsidP="00356786">
      <w:pPr>
        <w:pStyle w:val="Ttulo1"/>
      </w:pPr>
      <w:bookmarkStart w:id="2" w:name="_Toc350352195"/>
      <w:r>
        <w:lastRenderedPageBreak/>
        <w:t>Análisis Cualitativo y Priorización de Riesgos</w:t>
      </w:r>
      <w:bookmarkEnd w:id="2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  <w:bookmarkStart w:id="3" w:name="_Toc350352196"/>
      <w:r>
        <w:t>Análisis Cuantitativo de Riesgos priorizados</w:t>
      </w:r>
      <w:bookmarkEnd w:id="3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356786" w:rsidRDefault="00356786" w:rsidP="00356786">
      <w:pPr>
        <w:pStyle w:val="Ttulo1"/>
      </w:pPr>
      <w:bookmarkStart w:id="4" w:name="_Toc350352197"/>
      <w:r w:rsidRPr="00DB6E4D">
        <w:lastRenderedPageBreak/>
        <w:t>Estrategias para contrarrestar los riesgos detectados</w:t>
      </w:r>
      <w:bookmarkEnd w:id="4"/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Default="00356786" w:rsidP="00356786">
      <w:pPr>
        <w:pStyle w:val="Ttulo1"/>
      </w:pPr>
    </w:p>
    <w:p w:rsidR="00356786" w:rsidRPr="00696DC9" w:rsidRDefault="00356786" w:rsidP="00356786">
      <w:pPr>
        <w:pStyle w:val="Ttulo1"/>
      </w:pPr>
      <w:bookmarkStart w:id="5" w:name="_Toc350352198"/>
      <w:r>
        <w:t>Elaboración de</w:t>
      </w:r>
      <w:r w:rsidRPr="00696DC9">
        <w:t xml:space="preserve"> plan</w:t>
      </w:r>
      <w:r>
        <w:t>es</w:t>
      </w:r>
      <w:r w:rsidRPr="00696DC9">
        <w:t xml:space="preserve"> </w:t>
      </w:r>
      <w:r>
        <w:t>de contingencias</w:t>
      </w:r>
      <w:r w:rsidRPr="00696DC9">
        <w:t>.</w:t>
      </w:r>
      <w:bookmarkEnd w:id="5"/>
    </w:p>
    <w:p w:rsidR="00DC7484" w:rsidRDefault="00DC7484" w:rsidP="00DC7484"/>
    <w:p w:rsidR="00356786" w:rsidRDefault="003567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br w:type="page"/>
      </w:r>
    </w:p>
    <w:p w:rsidR="00C20006" w:rsidRPr="001D7D67" w:rsidRDefault="00C20006" w:rsidP="00C20006">
      <w:pPr>
        <w:pStyle w:val="Ttulo1"/>
      </w:pPr>
      <w:bookmarkStart w:id="6" w:name="_Toc350352199"/>
      <w:r>
        <w:lastRenderedPageBreak/>
        <w:t>Evaluación de Desempeño</w:t>
      </w:r>
      <w:bookmarkEnd w:id="6"/>
    </w:p>
    <w:p w:rsidR="00356786" w:rsidRPr="001D7D67" w:rsidRDefault="00356786" w:rsidP="00356786">
      <w:pPr>
        <w:pStyle w:val="Ttulo2"/>
      </w:pPr>
      <w:bookmarkStart w:id="7" w:name="_Toc350352200"/>
      <w:r>
        <w:t>Competencias a Evaluar</w:t>
      </w:r>
      <w:bookmarkEnd w:id="7"/>
    </w:p>
    <w:p w:rsidR="00356786" w:rsidRDefault="00356786" w:rsidP="00CC5E86"/>
    <w:p w:rsidR="00CC5E86" w:rsidRDefault="00356786" w:rsidP="00CC5E86">
      <w:r>
        <w:t>Se agregan al modelo de evaluación indicado en la Etapa 2 las siguientes competencias a evaluar a partir de esta etapa:</w:t>
      </w:r>
    </w:p>
    <w:p w:rsidR="008635B2" w:rsidRDefault="008635B2" w:rsidP="008635B2"/>
    <w:tbl>
      <w:tblPr>
        <w:tblStyle w:val="Tablaconcuadrcula"/>
        <w:tblW w:w="9923" w:type="dxa"/>
        <w:tblInd w:w="108" w:type="dxa"/>
        <w:tblLook w:val="04A0"/>
      </w:tblPr>
      <w:tblGrid>
        <w:gridCol w:w="1810"/>
        <w:gridCol w:w="8113"/>
      </w:tblGrid>
      <w:tr w:rsidR="008635B2" w:rsidRPr="002F3735" w:rsidTr="00356786">
        <w:tc>
          <w:tcPr>
            <w:tcW w:w="1810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</w:p>
        </w:tc>
      </w:tr>
      <w:tr w:rsidR="008635B2" w:rsidRPr="00E177F0" w:rsidTr="00356786">
        <w:trPr>
          <w:trHeight w:val="396"/>
        </w:trPr>
        <w:tc>
          <w:tcPr>
            <w:tcW w:w="1810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Tipo</w:t>
            </w:r>
          </w:p>
        </w:tc>
        <w:tc>
          <w:tcPr>
            <w:tcW w:w="8113" w:type="dxa"/>
          </w:tcPr>
          <w:p w:rsidR="008635B2" w:rsidRPr="00E177F0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074B7F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Capacidades</w:t>
            </w:r>
          </w:p>
        </w:tc>
        <w:tc>
          <w:tcPr>
            <w:tcW w:w="8113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</w:p>
        </w:tc>
      </w:tr>
      <w:tr w:rsidR="008635B2" w:rsidRPr="002F3735" w:rsidTr="00356786">
        <w:tc>
          <w:tcPr>
            <w:tcW w:w="1810" w:type="dxa"/>
          </w:tcPr>
          <w:p w:rsidR="008635B2" w:rsidRPr="002F3735" w:rsidRDefault="00356786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1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8635B2" w:rsidRDefault="008635B2" w:rsidP="00677E65">
            <w:pPr>
              <w:autoSpaceDE w:val="0"/>
              <w:autoSpaceDN w:val="0"/>
              <w:adjustRightInd w:val="0"/>
              <w:rPr>
                <w:b/>
              </w:rPr>
            </w:pPr>
            <w:r w:rsidRPr="008635B2">
              <w:rPr>
                <w:b/>
              </w:rPr>
              <w:t>Descripción: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8113" w:type="dxa"/>
          </w:tcPr>
          <w:p w:rsidR="008635B2" w:rsidRPr="00181D51" w:rsidRDefault="008635B2" w:rsidP="00181D51">
            <w:pPr>
              <w:jc w:val="left"/>
            </w:pPr>
          </w:p>
        </w:tc>
      </w:tr>
      <w:tr w:rsidR="008635B2" w:rsidRPr="002F3735" w:rsidTr="00356786">
        <w:tc>
          <w:tcPr>
            <w:tcW w:w="1810" w:type="dxa"/>
          </w:tcPr>
          <w:p w:rsidR="008635B2" w:rsidRPr="002F3735" w:rsidRDefault="00356786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N</w:t>
            </w:r>
          </w:p>
        </w:tc>
        <w:tc>
          <w:tcPr>
            <w:tcW w:w="8113" w:type="dxa"/>
          </w:tcPr>
          <w:p w:rsidR="008635B2" w:rsidRPr="002F3735" w:rsidRDefault="008635B2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P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 w:rsidRPr="008635B2">
              <w:rPr>
                <w:rFonts w:ascii="Verdana" w:hAnsi="Verdana" w:cs="TTE177C988t00"/>
                <w:b/>
                <w:sz w:val="20"/>
                <w:szCs w:val="20"/>
              </w:rPr>
              <w:t>Descripción: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8635B2" w:rsidTr="00356786">
        <w:tc>
          <w:tcPr>
            <w:tcW w:w="1810" w:type="dxa"/>
          </w:tcPr>
          <w:p w:rsidR="008635B2" w:rsidRDefault="008635B2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>
              <w:rPr>
                <w:rFonts w:ascii="Verdana" w:hAnsi="Verdana" w:cs="TTE177C988t00"/>
                <w:b/>
                <w:sz w:val="20"/>
                <w:szCs w:val="20"/>
              </w:rPr>
              <w:t>Escala:</w:t>
            </w:r>
          </w:p>
        </w:tc>
        <w:tc>
          <w:tcPr>
            <w:tcW w:w="8113" w:type="dxa"/>
          </w:tcPr>
          <w:p w:rsidR="008635B2" w:rsidRPr="00356786" w:rsidRDefault="008635B2" w:rsidP="00356786">
            <w:pPr>
              <w:jc w:val="left"/>
              <w:rPr>
                <w:rFonts w:cs="TTE1789AC8t00"/>
              </w:rPr>
            </w:pPr>
          </w:p>
        </w:tc>
      </w:tr>
    </w:tbl>
    <w:p w:rsidR="00CC5E86" w:rsidRDefault="00CC5E86" w:rsidP="00CC5E86">
      <w:pPr>
        <w:pStyle w:val="Prrafodelista"/>
        <w:ind w:left="0"/>
        <w:rPr>
          <w:rFonts w:ascii="Verdana" w:eastAsia="Times New Roman" w:hAnsi="Verdana"/>
          <w:sz w:val="20"/>
          <w:szCs w:val="20"/>
          <w:lang w:val="es-ES" w:eastAsia="es-ES"/>
        </w:rPr>
      </w:pPr>
    </w:p>
    <w:tbl>
      <w:tblPr>
        <w:tblStyle w:val="Tablaconcuadrcula"/>
        <w:tblW w:w="9923" w:type="dxa"/>
        <w:tblInd w:w="108" w:type="dxa"/>
        <w:tblLook w:val="04A0"/>
      </w:tblPr>
      <w:tblGrid>
        <w:gridCol w:w="1810"/>
        <w:gridCol w:w="8113"/>
      </w:tblGrid>
      <w:tr w:rsidR="00B04980" w:rsidRPr="002F3735" w:rsidTr="00677E65">
        <w:tc>
          <w:tcPr>
            <w:tcW w:w="1810" w:type="dxa"/>
          </w:tcPr>
          <w:p w:rsidR="00B04980" w:rsidRPr="002F3735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2F3735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8113" w:type="dxa"/>
          </w:tcPr>
          <w:p w:rsidR="00B04980" w:rsidRPr="002F3735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</w:p>
        </w:tc>
      </w:tr>
      <w:tr w:rsidR="00B04980" w:rsidRPr="00E177F0" w:rsidTr="00677E65">
        <w:trPr>
          <w:trHeight w:val="396"/>
        </w:trPr>
        <w:tc>
          <w:tcPr>
            <w:tcW w:w="1810" w:type="dxa"/>
          </w:tcPr>
          <w:p w:rsidR="00B04980" w:rsidRPr="00E177F0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E177F0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Tipo</w:t>
            </w:r>
          </w:p>
        </w:tc>
        <w:tc>
          <w:tcPr>
            <w:tcW w:w="8113" w:type="dxa"/>
          </w:tcPr>
          <w:p w:rsidR="00B04980" w:rsidRPr="00E177F0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</w:pPr>
          </w:p>
        </w:tc>
      </w:tr>
      <w:tr w:rsidR="00B04980" w:rsidTr="00677E65">
        <w:tc>
          <w:tcPr>
            <w:tcW w:w="1810" w:type="dxa"/>
          </w:tcPr>
          <w:p w:rsidR="00B04980" w:rsidRPr="00074B7F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</w:pPr>
            <w:r w:rsidRPr="00074B7F">
              <w:rPr>
                <w:rFonts w:ascii="Verdana" w:eastAsia="Times New Roman" w:hAnsi="Verdana"/>
                <w:b/>
                <w:smallCaps/>
                <w:sz w:val="20"/>
                <w:szCs w:val="20"/>
                <w:lang w:val="es-ES" w:eastAsia="es-ES"/>
              </w:rPr>
              <w:t>Capacidades</w:t>
            </w:r>
          </w:p>
        </w:tc>
        <w:tc>
          <w:tcPr>
            <w:tcW w:w="8113" w:type="dxa"/>
          </w:tcPr>
          <w:p w:rsidR="00B04980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</w:p>
        </w:tc>
      </w:tr>
      <w:tr w:rsidR="00B04980" w:rsidRPr="002F3735" w:rsidTr="00677E65">
        <w:tc>
          <w:tcPr>
            <w:tcW w:w="1810" w:type="dxa"/>
          </w:tcPr>
          <w:p w:rsidR="00B04980" w:rsidRPr="002F3735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1</w:t>
            </w:r>
          </w:p>
        </w:tc>
        <w:tc>
          <w:tcPr>
            <w:tcW w:w="8113" w:type="dxa"/>
          </w:tcPr>
          <w:p w:rsidR="00B04980" w:rsidRPr="002F3735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B04980" w:rsidTr="00677E65">
        <w:tc>
          <w:tcPr>
            <w:tcW w:w="1810" w:type="dxa"/>
          </w:tcPr>
          <w:p w:rsidR="00B04980" w:rsidRPr="008635B2" w:rsidRDefault="00B04980" w:rsidP="00677E65">
            <w:pPr>
              <w:autoSpaceDE w:val="0"/>
              <w:autoSpaceDN w:val="0"/>
              <w:adjustRightInd w:val="0"/>
              <w:rPr>
                <w:b/>
              </w:rPr>
            </w:pPr>
            <w:r w:rsidRPr="008635B2">
              <w:rPr>
                <w:b/>
              </w:rPr>
              <w:t>Descripción:</w:t>
            </w:r>
          </w:p>
        </w:tc>
        <w:tc>
          <w:tcPr>
            <w:tcW w:w="8113" w:type="dxa"/>
          </w:tcPr>
          <w:p w:rsidR="00B04980" w:rsidRPr="00356786" w:rsidRDefault="00B04980" w:rsidP="00677E65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B04980" w:rsidTr="00677E65">
        <w:tc>
          <w:tcPr>
            <w:tcW w:w="1810" w:type="dxa"/>
          </w:tcPr>
          <w:p w:rsidR="00B04980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z w:val="20"/>
                <w:szCs w:val="20"/>
                <w:lang w:val="es-ES" w:eastAsia="es-ES"/>
              </w:rPr>
              <w:t>Escala:</w:t>
            </w:r>
          </w:p>
        </w:tc>
        <w:tc>
          <w:tcPr>
            <w:tcW w:w="8113" w:type="dxa"/>
          </w:tcPr>
          <w:p w:rsidR="00B04980" w:rsidRPr="00181D51" w:rsidRDefault="00B04980" w:rsidP="00677E65">
            <w:pPr>
              <w:jc w:val="left"/>
            </w:pPr>
          </w:p>
        </w:tc>
      </w:tr>
      <w:tr w:rsidR="00B04980" w:rsidRPr="002F3735" w:rsidTr="00677E65">
        <w:tc>
          <w:tcPr>
            <w:tcW w:w="1810" w:type="dxa"/>
          </w:tcPr>
          <w:p w:rsidR="00B04980" w:rsidRPr="002F3735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  <w:r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  <w:t>Capacidad N</w:t>
            </w:r>
          </w:p>
        </w:tc>
        <w:tc>
          <w:tcPr>
            <w:tcW w:w="8113" w:type="dxa"/>
          </w:tcPr>
          <w:p w:rsidR="00B04980" w:rsidRPr="002F3735" w:rsidRDefault="00B04980" w:rsidP="00677E65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B050"/>
                <w:sz w:val="20"/>
                <w:szCs w:val="20"/>
                <w:lang w:val="es-ES" w:eastAsia="es-ES"/>
              </w:rPr>
            </w:pPr>
          </w:p>
        </w:tc>
      </w:tr>
      <w:tr w:rsidR="00B04980" w:rsidTr="00677E65">
        <w:tc>
          <w:tcPr>
            <w:tcW w:w="1810" w:type="dxa"/>
          </w:tcPr>
          <w:p w:rsidR="00B04980" w:rsidRPr="008635B2" w:rsidRDefault="00B04980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 w:rsidRPr="008635B2">
              <w:rPr>
                <w:rFonts w:ascii="Verdana" w:hAnsi="Verdana" w:cs="TTE177C988t00"/>
                <w:b/>
                <w:sz w:val="20"/>
                <w:szCs w:val="20"/>
              </w:rPr>
              <w:t>Descripción:</w:t>
            </w:r>
          </w:p>
        </w:tc>
        <w:tc>
          <w:tcPr>
            <w:tcW w:w="8113" w:type="dxa"/>
          </w:tcPr>
          <w:p w:rsidR="00B04980" w:rsidRPr="00356786" w:rsidRDefault="00B04980" w:rsidP="00677E65">
            <w:pPr>
              <w:autoSpaceDE w:val="0"/>
              <w:autoSpaceDN w:val="0"/>
              <w:adjustRightInd w:val="0"/>
              <w:rPr>
                <w:rFonts w:cs="TTE1789AC8t00"/>
              </w:rPr>
            </w:pPr>
          </w:p>
        </w:tc>
      </w:tr>
      <w:tr w:rsidR="00B04980" w:rsidTr="00677E65">
        <w:tc>
          <w:tcPr>
            <w:tcW w:w="1810" w:type="dxa"/>
          </w:tcPr>
          <w:p w:rsidR="00B04980" w:rsidRDefault="00B04980" w:rsidP="00677E65">
            <w:pPr>
              <w:pStyle w:val="Prrafodelista"/>
              <w:ind w:left="0"/>
              <w:rPr>
                <w:rFonts w:ascii="Verdana" w:hAnsi="Verdana" w:cs="TTE177C988t00"/>
                <w:b/>
                <w:sz w:val="20"/>
                <w:szCs w:val="20"/>
              </w:rPr>
            </w:pPr>
            <w:r>
              <w:rPr>
                <w:rFonts w:ascii="Verdana" w:hAnsi="Verdana" w:cs="TTE177C988t00"/>
                <w:b/>
                <w:sz w:val="20"/>
                <w:szCs w:val="20"/>
              </w:rPr>
              <w:t>Escala:</w:t>
            </w:r>
          </w:p>
        </w:tc>
        <w:tc>
          <w:tcPr>
            <w:tcW w:w="8113" w:type="dxa"/>
          </w:tcPr>
          <w:p w:rsidR="00B04980" w:rsidRPr="00356786" w:rsidRDefault="00B04980" w:rsidP="00677E65">
            <w:pPr>
              <w:jc w:val="left"/>
              <w:rPr>
                <w:rFonts w:cs="TTE1789AC8t00"/>
              </w:rPr>
            </w:pPr>
          </w:p>
        </w:tc>
      </w:tr>
    </w:tbl>
    <w:p w:rsidR="008635B2" w:rsidRDefault="007D1055">
      <w:pPr>
        <w:jc w:val="left"/>
      </w:pPr>
      <w:r>
        <w:br w:type="page"/>
      </w:r>
    </w:p>
    <w:p w:rsidR="00356786" w:rsidRPr="001D7D67" w:rsidRDefault="00356786" w:rsidP="00356786">
      <w:pPr>
        <w:pStyle w:val="Ttulo2"/>
      </w:pPr>
      <w:bookmarkStart w:id="8" w:name="_Toc350352201"/>
      <w:r>
        <w:lastRenderedPageBreak/>
        <w:t>Evaluación</w:t>
      </w:r>
      <w:bookmarkEnd w:id="8"/>
    </w:p>
    <w:p w:rsidR="00CC5E86" w:rsidRDefault="00CC5E86" w:rsidP="00CC5E86"/>
    <w:p w:rsidR="00CC5E86" w:rsidRDefault="00CC5E86">
      <w:pPr>
        <w:jc w:val="left"/>
      </w:pPr>
    </w:p>
    <w:tbl>
      <w:tblPr>
        <w:tblStyle w:val="Tablaconcuadrcula"/>
        <w:tblW w:w="9781" w:type="dxa"/>
        <w:tblInd w:w="-34" w:type="dxa"/>
        <w:tblLayout w:type="fixed"/>
        <w:tblLook w:val="04A0"/>
      </w:tblPr>
      <w:tblGrid>
        <w:gridCol w:w="2518"/>
        <w:gridCol w:w="3071"/>
        <w:gridCol w:w="850"/>
        <w:gridCol w:w="803"/>
        <w:gridCol w:w="838"/>
        <w:gridCol w:w="851"/>
        <w:gridCol w:w="850"/>
      </w:tblGrid>
      <w:tr w:rsidR="00CC5E86" w:rsidRPr="005D092F" w:rsidTr="00356786">
        <w:tc>
          <w:tcPr>
            <w:tcW w:w="251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Competencia</w:t>
            </w:r>
          </w:p>
        </w:tc>
        <w:tc>
          <w:tcPr>
            <w:tcW w:w="3071" w:type="dxa"/>
          </w:tcPr>
          <w:p w:rsidR="00CC5E86" w:rsidRPr="005D092F" w:rsidRDefault="008635B2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Capacidades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Int.1</w:t>
            </w:r>
          </w:p>
        </w:tc>
        <w:tc>
          <w:tcPr>
            <w:tcW w:w="803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Int.2</w:t>
            </w:r>
          </w:p>
        </w:tc>
        <w:tc>
          <w:tcPr>
            <w:tcW w:w="838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3</w:t>
            </w:r>
          </w:p>
        </w:tc>
        <w:tc>
          <w:tcPr>
            <w:tcW w:w="851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850" w:type="dxa"/>
          </w:tcPr>
          <w:p w:rsidR="00CC5E86" w:rsidRPr="005D092F" w:rsidRDefault="00CC5E86" w:rsidP="005D092F">
            <w:pPr>
              <w:pStyle w:val="Prrafodelista"/>
              <w:ind w:left="0"/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</w:pPr>
            <w:proofErr w:type="spellStart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Int</w:t>
            </w:r>
            <w:proofErr w:type="spellEnd"/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.</w:t>
            </w:r>
            <w:r w:rsid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 xml:space="preserve"> </w:t>
            </w:r>
            <w:r w:rsidRPr="005D092F">
              <w:rPr>
                <w:rFonts w:ascii="Verdana" w:eastAsia="Times New Roman" w:hAnsi="Verdana"/>
                <w:b/>
                <w:smallCaps/>
                <w:color w:val="0070C0"/>
                <w:sz w:val="24"/>
                <w:szCs w:val="24"/>
                <w:lang w:val="es-ES" w:eastAsia="es-ES"/>
              </w:rPr>
              <w:t>5</w:t>
            </w:r>
          </w:p>
        </w:tc>
      </w:tr>
      <w:tr w:rsidR="008635B2" w:rsidTr="00356786">
        <w:trPr>
          <w:trHeight w:val="70"/>
        </w:trPr>
        <w:tc>
          <w:tcPr>
            <w:tcW w:w="2518" w:type="dxa"/>
            <w:vMerge w:val="restart"/>
          </w:tcPr>
          <w:p w:rsidR="008635B2" w:rsidRPr="00CC5E86" w:rsidRDefault="008635B2">
            <w:pPr>
              <w:jc w:val="left"/>
              <w:rPr>
                <w:b/>
              </w:rPr>
            </w:pPr>
            <w:r w:rsidRPr="00CC5E86">
              <w:rPr>
                <w:b/>
              </w:rPr>
              <w:t>Trabajo en Equipo</w:t>
            </w: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Responsabilidad</w:t>
            </w: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  <w:tc>
          <w:tcPr>
            <w:tcW w:w="803" w:type="dxa"/>
          </w:tcPr>
          <w:p w:rsidR="008635B2" w:rsidRDefault="008635B2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>
            <w:pPr>
              <w:jc w:val="left"/>
            </w:pPr>
          </w:p>
        </w:tc>
      </w:tr>
      <w:tr w:rsidR="008635B2" w:rsidTr="00356786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Pr="00CC5E86" w:rsidRDefault="008635B2" w:rsidP="00CC5E86">
            <w:pPr>
              <w:jc w:val="left"/>
            </w:pPr>
            <w:r>
              <w:rPr>
                <w:b/>
              </w:rPr>
              <w:t>Negociación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8635B2" w:rsidTr="00356786">
        <w:trPr>
          <w:trHeight w:val="202"/>
        </w:trPr>
        <w:tc>
          <w:tcPr>
            <w:tcW w:w="2518" w:type="dxa"/>
            <w:vMerge/>
          </w:tcPr>
          <w:p w:rsidR="008635B2" w:rsidRPr="00CC5E86" w:rsidRDefault="008635B2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8635B2" w:rsidRDefault="008635B2" w:rsidP="00CC5E86">
            <w:pPr>
              <w:jc w:val="left"/>
              <w:rPr>
                <w:b/>
              </w:rPr>
            </w:pPr>
            <w:r>
              <w:rPr>
                <w:b/>
              </w:rPr>
              <w:t>Participación</w:t>
            </w: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03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38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1" w:type="dxa"/>
          </w:tcPr>
          <w:p w:rsidR="008635B2" w:rsidRDefault="008635B2" w:rsidP="00A83AAF">
            <w:pPr>
              <w:jc w:val="left"/>
            </w:pPr>
          </w:p>
        </w:tc>
        <w:tc>
          <w:tcPr>
            <w:tcW w:w="850" w:type="dxa"/>
          </w:tcPr>
          <w:p w:rsidR="008635B2" w:rsidRDefault="008635B2" w:rsidP="00A83AAF">
            <w:pPr>
              <w:jc w:val="left"/>
            </w:pPr>
          </w:p>
        </w:tc>
      </w:tr>
      <w:tr w:rsidR="005D092F" w:rsidTr="00356786">
        <w:trPr>
          <w:trHeight w:val="202"/>
        </w:trPr>
        <w:tc>
          <w:tcPr>
            <w:tcW w:w="2518" w:type="dxa"/>
            <w:vMerge w:val="restart"/>
          </w:tcPr>
          <w:p w:rsidR="005D092F" w:rsidRPr="00CC5E86" w:rsidRDefault="005D092F" w:rsidP="00A83AAF">
            <w:pPr>
              <w:jc w:val="left"/>
              <w:rPr>
                <w:b/>
              </w:rPr>
            </w:pPr>
            <w:r>
              <w:rPr>
                <w:b/>
              </w:rPr>
              <w:t>Análisis Sistémico</w:t>
            </w: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Documentación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356786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Análisis/Modelización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5D092F" w:rsidTr="00356786">
        <w:trPr>
          <w:trHeight w:val="202"/>
        </w:trPr>
        <w:tc>
          <w:tcPr>
            <w:tcW w:w="2518" w:type="dxa"/>
            <w:vMerge/>
          </w:tcPr>
          <w:p w:rsidR="005D092F" w:rsidRDefault="005D092F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5D092F" w:rsidRDefault="005D092F" w:rsidP="00CC5E86">
            <w:pPr>
              <w:jc w:val="left"/>
              <w:rPr>
                <w:b/>
              </w:rPr>
            </w:pPr>
            <w:r>
              <w:rPr>
                <w:b/>
              </w:rPr>
              <w:t>Priorización</w:t>
            </w: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03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38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1" w:type="dxa"/>
          </w:tcPr>
          <w:p w:rsidR="005D092F" w:rsidRDefault="005D092F" w:rsidP="00A83AAF">
            <w:pPr>
              <w:jc w:val="left"/>
            </w:pPr>
          </w:p>
        </w:tc>
        <w:tc>
          <w:tcPr>
            <w:tcW w:w="850" w:type="dxa"/>
          </w:tcPr>
          <w:p w:rsidR="005D092F" w:rsidRDefault="005D092F" w:rsidP="00A83AAF">
            <w:pPr>
              <w:jc w:val="left"/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3</w:t>
            </w:r>
            <w:r w:rsidR="00B04980">
              <w:rPr>
                <w:b/>
                <w:color w:val="FF0000"/>
              </w:rPr>
              <w:t xml:space="preserve"> (Etapa 02)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4</w:t>
            </w:r>
            <w:r w:rsidR="00B04980">
              <w:rPr>
                <w:b/>
                <w:color w:val="FF0000"/>
              </w:rPr>
              <w:t xml:space="preserve"> (Etapa 02)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5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RPr="00181D51" w:rsidTr="00356786">
        <w:trPr>
          <w:trHeight w:val="202"/>
        </w:trPr>
        <w:tc>
          <w:tcPr>
            <w:tcW w:w="2518" w:type="dxa"/>
            <w:vMerge w:val="restart"/>
          </w:tcPr>
          <w:p w:rsidR="00181D51" w:rsidRPr="00181D51" w:rsidRDefault="00181D51" w:rsidP="00A83AAF">
            <w:pPr>
              <w:jc w:val="left"/>
              <w:rPr>
                <w:b/>
                <w:color w:val="FF0000"/>
              </w:rPr>
            </w:pPr>
            <w:r w:rsidRPr="00181D51">
              <w:rPr>
                <w:b/>
                <w:color w:val="FF0000"/>
              </w:rPr>
              <w:t>Competencia 6</w:t>
            </w:r>
          </w:p>
        </w:tc>
        <w:tc>
          <w:tcPr>
            <w:tcW w:w="3071" w:type="dxa"/>
          </w:tcPr>
          <w:p w:rsidR="00181D51" w:rsidRPr="00181D51" w:rsidRDefault="00181D51" w:rsidP="00CC5E86">
            <w:pPr>
              <w:jc w:val="left"/>
              <w:rPr>
                <w:b/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03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38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1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  <w:tc>
          <w:tcPr>
            <w:tcW w:w="850" w:type="dxa"/>
          </w:tcPr>
          <w:p w:rsidR="00181D51" w:rsidRPr="00181D51" w:rsidRDefault="00181D51" w:rsidP="00A83AAF">
            <w:pPr>
              <w:jc w:val="left"/>
              <w:rPr>
                <w:color w:val="FF0000"/>
              </w:rPr>
            </w:pPr>
          </w:p>
        </w:tc>
      </w:tr>
      <w:tr w:rsidR="00181D51" w:rsidTr="00356786">
        <w:trPr>
          <w:trHeight w:val="202"/>
        </w:trPr>
        <w:tc>
          <w:tcPr>
            <w:tcW w:w="2518" w:type="dxa"/>
            <w:vMerge/>
          </w:tcPr>
          <w:p w:rsidR="00181D51" w:rsidRDefault="00181D51" w:rsidP="00A83AAF">
            <w:pPr>
              <w:jc w:val="left"/>
              <w:rPr>
                <w:b/>
              </w:rPr>
            </w:pPr>
          </w:p>
        </w:tc>
        <w:tc>
          <w:tcPr>
            <w:tcW w:w="3071" w:type="dxa"/>
          </w:tcPr>
          <w:p w:rsidR="00181D51" w:rsidRDefault="00181D51" w:rsidP="00CC5E86">
            <w:pPr>
              <w:jc w:val="left"/>
              <w:rPr>
                <w:b/>
              </w:rPr>
            </w:pPr>
          </w:p>
        </w:tc>
        <w:tc>
          <w:tcPr>
            <w:tcW w:w="850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03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38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51" w:type="dxa"/>
          </w:tcPr>
          <w:p w:rsidR="00181D51" w:rsidRDefault="00181D51" w:rsidP="00A83AAF">
            <w:pPr>
              <w:jc w:val="left"/>
            </w:pPr>
          </w:p>
        </w:tc>
        <w:tc>
          <w:tcPr>
            <w:tcW w:w="850" w:type="dxa"/>
          </w:tcPr>
          <w:p w:rsidR="00181D51" w:rsidRDefault="00181D51" w:rsidP="00A83AAF">
            <w:pPr>
              <w:jc w:val="left"/>
            </w:pPr>
          </w:p>
        </w:tc>
      </w:tr>
    </w:tbl>
    <w:p w:rsidR="00CC5E86" w:rsidRDefault="00CC5E86">
      <w:pPr>
        <w:jc w:val="left"/>
      </w:pPr>
    </w:p>
    <w:p w:rsidR="00BC2F80" w:rsidRDefault="00BC2F80" w:rsidP="00CC5E86">
      <w:pPr>
        <w:rPr>
          <w:rFonts w:cs="Arial"/>
          <w:b/>
          <w:smallCaps/>
          <w:color w:val="000000"/>
          <w:sz w:val="28"/>
          <w:szCs w:val="28"/>
          <w:u w:val="single"/>
        </w:rPr>
      </w:pPr>
    </w:p>
    <w:p w:rsidR="00CC5E86" w:rsidRDefault="00CC5E86" w:rsidP="00CC5E86">
      <w:pPr>
        <w:jc w:val="left"/>
      </w:pPr>
      <w:r>
        <w:t>Int.1: Apellido y Nombres</w:t>
      </w:r>
    </w:p>
    <w:p w:rsidR="00CC5E86" w:rsidRDefault="00CC5E86" w:rsidP="00CC5E86">
      <w:pPr>
        <w:jc w:val="left"/>
      </w:pPr>
      <w:r>
        <w:t>Int.2: Apellido y Nombres</w:t>
      </w:r>
    </w:p>
    <w:p w:rsidR="00CC5E86" w:rsidRDefault="00CC5E86" w:rsidP="00CC5E86">
      <w:pPr>
        <w:jc w:val="left"/>
      </w:pPr>
      <w:r>
        <w:t>Int.3: Apellido y Nombres</w:t>
      </w:r>
    </w:p>
    <w:p w:rsidR="00CC5E86" w:rsidRDefault="00CC5E86" w:rsidP="00CC5E86">
      <w:pPr>
        <w:jc w:val="left"/>
      </w:pPr>
      <w:r>
        <w:t>Int.4: Apellido y Nombres</w:t>
      </w:r>
    </w:p>
    <w:p w:rsidR="00CC5E86" w:rsidRDefault="00CC5E86" w:rsidP="00CC5E86">
      <w:pPr>
        <w:jc w:val="left"/>
        <w:rPr>
          <w:rFonts w:cs="Arial"/>
          <w:b/>
          <w:smallCaps/>
          <w:color w:val="000000"/>
          <w:sz w:val="28"/>
          <w:szCs w:val="28"/>
          <w:u w:val="single"/>
        </w:rPr>
      </w:pPr>
      <w:r>
        <w:t>Int.5: Apellido y Nombres</w:t>
      </w:r>
      <w:r>
        <w:br w:type="page"/>
      </w:r>
    </w:p>
    <w:p w:rsidR="00271091" w:rsidRPr="001D7D67" w:rsidRDefault="00271091" w:rsidP="002239DE">
      <w:pPr>
        <w:pStyle w:val="Ttulo1"/>
      </w:pPr>
      <w:bookmarkStart w:id="9" w:name="_Toc350352202"/>
      <w:r w:rsidRPr="001D7D67">
        <w:lastRenderedPageBreak/>
        <w:t>Historia de Versiones</w:t>
      </w:r>
      <w:bookmarkEnd w:id="9"/>
    </w:p>
    <w:p w:rsidR="00271091" w:rsidRPr="00BE1E9E" w:rsidRDefault="00271091" w:rsidP="00DC7484"/>
    <w:tbl>
      <w:tblPr>
        <w:tblStyle w:val="Tablaconcuadrcula"/>
        <w:tblW w:w="0" w:type="auto"/>
        <w:tblLook w:val="01E0"/>
      </w:tblPr>
      <w:tblGrid>
        <w:gridCol w:w="1065"/>
        <w:gridCol w:w="1152"/>
        <w:gridCol w:w="1110"/>
        <w:gridCol w:w="6631"/>
      </w:tblGrid>
      <w:tr w:rsidR="00271091" w:rsidRPr="00FC48B8">
        <w:tc>
          <w:tcPr>
            <w:tcW w:w="1068" w:type="dxa"/>
          </w:tcPr>
          <w:p w:rsidR="00271091" w:rsidRPr="00FC48B8" w:rsidRDefault="00271091" w:rsidP="00DC7484">
            <w:r>
              <w:t>Versión</w:t>
            </w:r>
          </w:p>
        </w:tc>
        <w:tc>
          <w:tcPr>
            <w:tcW w:w="1161" w:type="dxa"/>
          </w:tcPr>
          <w:p w:rsidR="00271091" w:rsidRPr="00FC48B8" w:rsidRDefault="00271091" w:rsidP="00DC7484">
            <w:r>
              <w:t>Fecha</w:t>
            </w:r>
          </w:p>
        </w:tc>
        <w:tc>
          <w:tcPr>
            <w:tcW w:w="1119" w:type="dxa"/>
          </w:tcPr>
          <w:p w:rsidR="00271091" w:rsidRPr="00FC48B8" w:rsidRDefault="00271091" w:rsidP="00DC7484">
            <w:r>
              <w:t>Autor</w:t>
            </w:r>
          </w:p>
        </w:tc>
        <w:tc>
          <w:tcPr>
            <w:tcW w:w="6768" w:type="dxa"/>
          </w:tcPr>
          <w:p w:rsidR="00271091" w:rsidRPr="00FC48B8" w:rsidRDefault="00271091" w:rsidP="00DC7484">
            <w:r>
              <w:t>Descripción</w:t>
            </w:r>
          </w:p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271091">
        <w:tc>
          <w:tcPr>
            <w:tcW w:w="1068" w:type="dxa"/>
          </w:tcPr>
          <w:p w:rsidR="00271091" w:rsidRDefault="00271091" w:rsidP="00DC7484"/>
        </w:tc>
        <w:tc>
          <w:tcPr>
            <w:tcW w:w="1161" w:type="dxa"/>
          </w:tcPr>
          <w:p w:rsidR="00271091" w:rsidRDefault="00271091" w:rsidP="00DC7484"/>
        </w:tc>
        <w:tc>
          <w:tcPr>
            <w:tcW w:w="1119" w:type="dxa"/>
          </w:tcPr>
          <w:p w:rsidR="00271091" w:rsidRDefault="00271091" w:rsidP="00DC7484"/>
        </w:tc>
        <w:tc>
          <w:tcPr>
            <w:tcW w:w="6768" w:type="dxa"/>
          </w:tcPr>
          <w:p w:rsidR="00271091" w:rsidRDefault="00271091" w:rsidP="00DC7484"/>
        </w:tc>
      </w:tr>
      <w:tr w:rsidR="00D13347">
        <w:tc>
          <w:tcPr>
            <w:tcW w:w="1068" w:type="dxa"/>
          </w:tcPr>
          <w:p w:rsidR="00D13347" w:rsidRDefault="00D13347" w:rsidP="00DC7484"/>
        </w:tc>
        <w:tc>
          <w:tcPr>
            <w:tcW w:w="1161" w:type="dxa"/>
          </w:tcPr>
          <w:p w:rsidR="00D13347" w:rsidRDefault="00D13347" w:rsidP="00DC7484"/>
        </w:tc>
        <w:tc>
          <w:tcPr>
            <w:tcW w:w="1119" w:type="dxa"/>
          </w:tcPr>
          <w:p w:rsidR="00D13347" w:rsidRDefault="00D13347" w:rsidP="00DC7484"/>
        </w:tc>
        <w:tc>
          <w:tcPr>
            <w:tcW w:w="6768" w:type="dxa"/>
          </w:tcPr>
          <w:p w:rsidR="00D13347" w:rsidRDefault="00D13347" w:rsidP="00DC7484"/>
        </w:tc>
      </w:tr>
    </w:tbl>
    <w:p w:rsidR="00A30294" w:rsidRDefault="00A30294" w:rsidP="00DC7484"/>
    <w:p w:rsidR="00A30294" w:rsidRDefault="00A30294" w:rsidP="00DC7484">
      <w:r>
        <w:br w:type="page"/>
      </w:r>
    </w:p>
    <w:p w:rsidR="00A30294" w:rsidRPr="003D119F" w:rsidRDefault="00A30294" w:rsidP="00DC7484">
      <w:pPr>
        <w:pStyle w:val="Ttulo1"/>
      </w:pPr>
      <w:bookmarkStart w:id="10" w:name="_Toc350352203"/>
      <w:proofErr w:type="spellStart"/>
      <w:r>
        <w:lastRenderedPageBreak/>
        <w:t>Check</w:t>
      </w:r>
      <w:proofErr w:type="spellEnd"/>
      <w:r>
        <w:t xml:space="preserve"> </w:t>
      </w:r>
      <w:proofErr w:type="spellStart"/>
      <w:r>
        <w:t>List</w:t>
      </w:r>
      <w:bookmarkEnd w:id="10"/>
      <w:proofErr w:type="spellEnd"/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debe ser </w:t>
      </w:r>
      <w:r>
        <w:rPr>
          <w:color w:val="FF0000"/>
        </w:rPr>
        <w:t>revisado</w:t>
      </w:r>
      <w:r w:rsidRPr="00356815">
        <w:rPr>
          <w:color w:val="FF0000"/>
        </w:rPr>
        <w:t xml:space="preserve"> antes de </w:t>
      </w:r>
      <w:r w:rsidRPr="00356815">
        <w:rPr>
          <w:b/>
          <w:color w:val="FF0000"/>
        </w:rPr>
        <w:t>cada entrega</w:t>
      </w:r>
      <w:r>
        <w:rPr>
          <w:color w:val="FF0000"/>
        </w:rPr>
        <w:t xml:space="preserve"> de la ETAPA 2</w:t>
      </w:r>
      <w:r w:rsidRPr="00356815">
        <w:rPr>
          <w:color w:val="FF0000"/>
        </w:rPr>
        <w:t xml:space="preserve">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Si a alguna de las cuestiones contesta  NC (no comprende la consigna), aclare en la historia de versiones correspondiente qué es lo que no entiende de la consigna y asista a la próxima clase d</w:t>
      </w:r>
      <w:r>
        <w:rPr>
          <w:color w:val="FF0000"/>
        </w:rPr>
        <w:t xml:space="preserve">e consulta para aclarar la duda, </w:t>
      </w:r>
      <w:r w:rsidRPr="007D2940">
        <w:rPr>
          <w:b/>
          <w:color w:val="FF0000"/>
        </w:rPr>
        <w:t>pero cumpla con los tiempos de entrega fijados</w:t>
      </w:r>
    </w:p>
    <w:p w:rsidR="00CE5819" w:rsidRDefault="00CE5819" w:rsidP="00CE5819">
      <w:pPr>
        <w:rPr>
          <w:color w:val="FF0000"/>
        </w:rPr>
      </w:pPr>
      <w:r w:rsidRPr="00356815">
        <w:rPr>
          <w:color w:val="FF0000"/>
        </w:rPr>
        <w:t xml:space="preserve">NO DEBE ENTREGAR LA ETAPA si en este </w:t>
      </w:r>
      <w:proofErr w:type="spellStart"/>
      <w:r w:rsidRPr="00356815">
        <w:rPr>
          <w:color w:val="FF0000"/>
        </w:rPr>
        <w:t>check</w:t>
      </w:r>
      <w:proofErr w:type="spellEnd"/>
      <w:r w:rsidRPr="00356815">
        <w:rPr>
          <w:color w:val="FF0000"/>
        </w:rPr>
        <w:t xml:space="preserve"> </w:t>
      </w:r>
      <w:proofErr w:type="spellStart"/>
      <w:r w:rsidRPr="00356815">
        <w:rPr>
          <w:color w:val="FF0000"/>
        </w:rPr>
        <w:t>list</w:t>
      </w:r>
      <w:proofErr w:type="spellEnd"/>
      <w:r w:rsidRPr="00356815">
        <w:rPr>
          <w:color w:val="FF0000"/>
        </w:rPr>
        <w:t xml:space="preserve"> ha contestado que NO a cualquiera de las consignas indicadas. </w:t>
      </w:r>
    </w:p>
    <w:p w:rsidR="00CE5819" w:rsidRPr="00356815" w:rsidRDefault="00CE5819" w:rsidP="00CE5819">
      <w:pPr>
        <w:rPr>
          <w:color w:val="FF0000"/>
        </w:rPr>
      </w:pPr>
      <w:r w:rsidRPr="00356815">
        <w:rPr>
          <w:color w:val="FF0000"/>
        </w:rPr>
        <w:t>De haber contestado que SI y en la corrección se detecta que no ha tenido en cuenta la consigna la Entrega no será tenida en cuenta y se devolverá indicando esto en el mail.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88"/>
        <w:gridCol w:w="567"/>
        <w:gridCol w:w="567"/>
        <w:gridCol w:w="567"/>
      </w:tblGrid>
      <w:tr w:rsidR="00045412" w:rsidRPr="00CE5819" w:rsidTr="00353EBC">
        <w:tc>
          <w:tcPr>
            <w:tcW w:w="8188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Consigna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Si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No</w:t>
            </w:r>
          </w:p>
        </w:tc>
        <w:tc>
          <w:tcPr>
            <w:tcW w:w="567" w:type="dxa"/>
          </w:tcPr>
          <w:p w:rsidR="00045412" w:rsidRPr="00CE5819" w:rsidRDefault="00045412" w:rsidP="00DC7484">
            <w:pPr>
              <w:rPr>
                <w:b/>
              </w:rPr>
            </w:pPr>
            <w:r w:rsidRPr="00CE5819">
              <w:rPr>
                <w:b/>
              </w:rPr>
              <w:t>NC</w:t>
            </w:r>
          </w:p>
        </w:tc>
      </w:tr>
      <w:tr w:rsidR="00CE5819" w:rsidRPr="00CE5819" w:rsidTr="00353EBC">
        <w:trPr>
          <w:trHeight w:val="378"/>
        </w:trPr>
        <w:tc>
          <w:tcPr>
            <w:tcW w:w="8188" w:type="dxa"/>
          </w:tcPr>
          <w:p w:rsidR="00CE5819" w:rsidRPr="00CE5819" w:rsidRDefault="00CE5819" w:rsidP="00CE5819">
            <w:pPr>
              <w:pStyle w:val="Prrafodelista"/>
              <w:ind w:left="0"/>
              <w:rPr>
                <w:rFonts w:ascii="Verdana" w:hAnsi="Verdana"/>
                <w:b/>
                <w:sz w:val="20"/>
                <w:szCs w:val="20"/>
              </w:rPr>
            </w:pPr>
            <w:r w:rsidRPr="00CE5819">
              <w:rPr>
                <w:rFonts w:ascii="Verdana" w:hAnsi="Verdana"/>
                <w:b/>
                <w:sz w:val="20"/>
                <w:szCs w:val="20"/>
              </w:rPr>
              <w:t>De forma</w:t>
            </w: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  <w:tc>
          <w:tcPr>
            <w:tcW w:w="567" w:type="dxa"/>
          </w:tcPr>
          <w:p w:rsidR="00CE5819" w:rsidRPr="00CE5819" w:rsidRDefault="00CE5819" w:rsidP="00DC7484">
            <w:pPr>
              <w:rPr>
                <w:b/>
              </w:rPr>
            </w:pPr>
          </w:p>
        </w:tc>
      </w:tr>
      <w:tr w:rsidR="00045412" w:rsidRPr="00CE5819" w:rsidTr="00353EBC">
        <w:trPr>
          <w:trHeight w:val="378"/>
        </w:trPr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¿El nombre del archivo a enviar tiene el formato definido por la cátedra?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97E56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Dentro de la carátula: ¿Identificó el nombre de la empresa, número de grupo y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 xml:space="preserve">legajos de los integrantes del </w:t>
            </w:r>
            <w:r>
              <w:rPr>
                <w:rFonts w:ascii="Verdana" w:hAnsi="Verdana"/>
                <w:sz w:val="20"/>
                <w:szCs w:val="20"/>
              </w:rPr>
              <w:t xml:space="preserve">mismo con </w:t>
            </w:r>
            <w:r w:rsidR="00045412" w:rsidRPr="00CE5819">
              <w:rPr>
                <w:rFonts w:ascii="Verdana" w:hAnsi="Verdana"/>
                <w:sz w:val="20"/>
                <w:szCs w:val="20"/>
              </w:rPr>
              <w:t>el mail del referente del grupo?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045412" w:rsidRPr="00CE5819" w:rsidTr="00353EBC">
        <w:tc>
          <w:tcPr>
            <w:tcW w:w="8188" w:type="dxa"/>
          </w:tcPr>
          <w:p w:rsidR="00045412" w:rsidRPr="00CE5819" w:rsidRDefault="00045412" w:rsidP="00097E5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actualizó la tabla de contenidos de la segunda página para que el índice coincida con la estructura del documento?</w:t>
            </w:r>
          </w:p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  <w:tc>
          <w:tcPr>
            <w:tcW w:w="567" w:type="dxa"/>
          </w:tcPr>
          <w:p w:rsidR="00045412" w:rsidRPr="00CE5819" w:rsidRDefault="00045412" w:rsidP="00DC7484"/>
        </w:tc>
      </w:tr>
      <w:tr w:rsidR="00893813" w:rsidRPr="00CE5819" w:rsidTr="00677E65">
        <w:tc>
          <w:tcPr>
            <w:tcW w:w="8188" w:type="dxa"/>
          </w:tcPr>
          <w:p w:rsidR="00893813" w:rsidRPr="00CE5819" w:rsidRDefault="00893813" w:rsidP="00893813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 xml:space="preserve">¿Se actualizó </w:t>
            </w:r>
            <w:r>
              <w:rPr>
                <w:rFonts w:ascii="Verdana" w:hAnsi="Verdana"/>
                <w:sz w:val="20"/>
                <w:szCs w:val="20"/>
              </w:rPr>
              <w:t>la versión del documento para que coincida con la última indicada en historia de versiones?</w:t>
            </w:r>
          </w:p>
        </w:tc>
        <w:tc>
          <w:tcPr>
            <w:tcW w:w="567" w:type="dxa"/>
          </w:tcPr>
          <w:p w:rsidR="00893813" w:rsidRPr="00CE5819" w:rsidRDefault="00893813" w:rsidP="00677E65"/>
        </w:tc>
        <w:tc>
          <w:tcPr>
            <w:tcW w:w="567" w:type="dxa"/>
          </w:tcPr>
          <w:p w:rsidR="00893813" w:rsidRPr="00CE5819" w:rsidRDefault="00893813" w:rsidP="00677E65"/>
        </w:tc>
        <w:tc>
          <w:tcPr>
            <w:tcW w:w="567" w:type="dxa"/>
          </w:tcPr>
          <w:p w:rsidR="00893813" w:rsidRPr="00CE5819" w:rsidRDefault="00893813" w:rsidP="00677E65"/>
        </w:tc>
      </w:tr>
      <w:tr w:rsidR="00D958B2" w:rsidRPr="007D2940" w:rsidTr="00353EBC">
        <w:tc>
          <w:tcPr>
            <w:tcW w:w="8188" w:type="dxa"/>
          </w:tcPr>
          <w:p w:rsidR="00D958B2" w:rsidRPr="007D2940" w:rsidRDefault="00D958B2" w:rsidP="00A83AAF">
            <w:pPr>
              <w:rPr>
                <w:b/>
              </w:rPr>
            </w:pPr>
            <w:r w:rsidRPr="007D2940">
              <w:rPr>
                <w:b/>
              </w:rPr>
              <w:t>De contenido</w:t>
            </w: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  <w:tc>
          <w:tcPr>
            <w:tcW w:w="567" w:type="dxa"/>
          </w:tcPr>
          <w:p w:rsidR="00D958B2" w:rsidRPr="007D2940" w:rsidRDefault="00D958B2" w:rsidP="00A83AAF">
            <w:pPr>
              <w:rPr>
                <w:b/>
              </w:rPr>
            </w:pPr>
          </w:p>
        </w:tc>
      </w:tr>
      <w:tr w:rsidR="00356786" w:rsidRPr="00505746" w:rsidTr="00677E65">
        <w:tc>
          <w:tcPr>
            <w:tcW w:w="8188" w:type="dxa"/>
          </w:tcPr>
          <w:p w:rsidR="00356786" w:rsidRPr="0050574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35560B">
              <w:t>¿Se realiz</w:t>
            </w:r>
            <w:r w:rsidR="006F3996">
              <w:t>ó la CLASIFICACION DE ACTIVOS, d</w:t>
            </w:r>
            <w:r w:rsidRPr="0035560B">
              <w:t>imensiones y criterios de valoración?</w:t>
            </w:r>
          </w:p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</w:tr>
      <w:tr w:rsidR="00356786" w:rsidRPr="00505746" w:rsidTr="00677E65">
        <w:tc>
          <w:tcPr>
            <w:tcW w:w="8188" w:type="dxa"/>
          </w:tcPr>
          <w:p w:rsidR="00356786" w:rsidRPr="003A3C7A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35560B">
              <w:t>¿Se identificaron los posibles RIESGOS</w:t>
            </w:r>
            <w:r>
              <w:t xml:space="preserve"> de TI asociados a la clasificación de activos previamente realizada</w:t>
            </w:r>
            <w:r w:rsidRPr="0035560B">
              <w:t>?</w:t>
            </w:r>
            <w:r>
              <w:t xml:space="preserve"> </w:t>
            </w:r>
            <w:r w:rsidRPr="0035560B">
              <w:t xml:space="preserve"> </w:t>
            </w:r>
          </w:p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</w:tr>
      <w:tr w:rsidR="00356786" w:rsidRPr="00505746" w:rsidTr="00677E65">
        <w:tc>
          <w:tcPr>
            <w:tcW w:w="8188" w:type="dxa"/>
          </w:tcPr>
          <w:p w:rsidR="00356786" w:rsidRPr="0050574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35560B">
              <w:t>¿Se llevó a cabo el ANALISIS CUALITATIVO y se priorizaron los riesgos?</w:t>
            </w:r>
            <w:r>
              <w:t xml:space="preserve"> ¿Se realizó el ANALISIS CUANTITATIVO de los riesgos priorizados?</w:t>
            </w:r>
          </w:p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</w:tr>
      <w:tr w:rsidR="00356786" w:rsidRPr="00505746" w:rsidTr="00677E65">
        <w:tc>
          <w:tcPr>
            <w:tcW w:w="8188" w:type="dxa"/>
          </w:tcPr>
          <w:p w:rsidR="00356786" w:rsidRPr="0050574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35560B">
              <w:t>¿Se elaboraron los PLANES DE CONTINGENCIAS?</w:t>
            </w:r>
          </w:p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  <w:tc>
          <w:tcPr>
            <w:tcW w:w="567" w:type="dxa"/>
          </w:tcPr>
          <w:p w:rsidR="00356786" w:rsidRPr="00505746" w:rsidRDefault="00356786" w:rsidP="00677E65"/>
        </w:tc>
      </w:tr>
      <w:tr w:rsidR="00356786" w:rsidRPr="00CE5819" w:rsidTr="00677E65">
        <w:tc>
          <w:tcPr>
            <w:tcW w:w="8188" w:type="dxa"/>
          </w:tcPr>
          <w:p w:rsidR="00356786" w:rsidRPr="00CE5819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El análisis Efectuado en esta etapa ¿Tiene relación con el análisis efectuado en la Etapa 02 y con las metas y objetivos de la organización?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7D2940" w:rsidTr="00677E65">
        <w:tc>
          <w:tcPr>
            <w:tcW w:w="8188" w:type="dxa"/>
          </w:tcPr>
          <w:p w:rsidR="00356786" w:rsidRPr="007D2940" w:rsidRDefault="00356786" w:rsidP="00677E65">
            <w:pPr>
              <w:rPr>
                <w:b/>
              </w:rPr>
            </w:pPr>
            <w:r w:rsidRPr="007D2940">
              <w:rPr>
                <w:b/>
              </w:rPr>
              <w:t xml:space="preserve">De </w:t>
            </w:r>
            <w:r>
              <w:rPr>
                <w:b/>
              </w:rPr>
              <w:t>Evaluación</w:t>
            </w: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  <w:tc>
          <w:tcPr>
            <w:tcW w:w="567" w:type="dxa"/>
          </w:tcPr>
          <w:p w:rsidR="00356786" w:rsidRPr="007D2940" w:rsidRDefault="00356786" w:rsidP="00677E65">
            <w:pPr>
              <w:rPr>
                <w:b/>
              </w:rPr>
            </w:pPr>
          </w:p>
        </w:tc>
      </w:tr>
      <w:tr w:rsidR="00356786" w:rsidRPr="00CE5819" w:rsidTr="00677E65">
        <w:tc>
          <w:tcPr>
            <w:tcW w:w="8188" w:type="dxa"/>
          </w:tcPr>
          <w:p w:rsidR="00356786" w:rsidRPr="00353EBC" w:rsidRDefault="00356786" w:rsidP="00356786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</w:t>
            </w:r>
            <w:r>
              <w:rPr>
                <w:rFonts w:ascii="Verdana" w:hAnsi="Verdana"/>
                <w:sz w:val="20"/>
                <w:szCs w:val="20"/>
              </w:rPr>
              <w:t xml:space="preserve"> identificaron para </w:t>
            </w:r>
            <w:r w:rsidRPr="00CE5819">
              <w:rPr>
                <w:rFonts w:ascii="Verdana" w:hAnsi="Verdana"/>
                <w:sz w:val="20"/>
                <w:szCs w:val="20"/>
              </w:rPr>
              <w:t>la EVALUACION DE DESEMPEÑO</w:t>
            </w:r>
            <w:r>
              <w:rPr>
                <w:rFonts w:ascii="Verdana" w:hAnsi="Verdana"/>
                <w:sz w:val="20"/>
                <w:szCs w:val="20"/>
              </w:rPr>
              <w:t xml:space="preserve"> al menos 3 Competencias Genéricas (Tecnológicas o Sociales,  Políticas y 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Actitudinales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 y 3 Competencia Específicas</w:t>
            </w:r>
            <w:r w:rsidRPr="00CE5819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requeridas para la ejecución de esta etapa (se deben agregar una de cada tipo a la etapa anterior)?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CE5819" w:rsidTr="00677E65">
        <w:trPr>
          <w:trHeight w:val="609"/>
        </w:trPr>
        <w:tc>
          <w:tcPr>
            <w:tcW w:w="8188" w:type="dxa"/>
          </w:tcPr>
          <w:p w:rsidR="00356786" w:rsidRPr="00097E5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 w:rsidRPr="00CE5819">
              <w:rPr>
                <w:rFonts w:ascii="Verdana" w:hAnsi="Verdana"/>
                <w:sz w:val="20"/>
                <w:szCs w:val="20"/>
              </w:rPr>
              <w:t>¿Se incluyeron referencias del puntaje/escala descripto en cada punto dentro de</w:t>
            </w:r>
            <w:r>
              <w:rPr>
                <w:rFonts w:ascii="Verdana" w:hAnsi="Verdana"/>
                <w:sz w:val="20"/>
                <w:szCs w:val="20"/>
              </w:rPr>
              <w:t>l modelo de evaluación</w:t>
            </w:r>
            <w:r w:rsidRPr="00CE5819">
              <w:rPr>
                <w:rFonts w:ascii="Verdana" w:hAnsi="Verdana"/>
                <w:sz w:val="20"/>
                <w:szCs w:val="20"/>
              </w:rPr>
              <w:t>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  <w:tr w:rsidR="00356786" w:rsidRPr="00CE5819" w:rsidTr="00677E65">
        <w:tc>
          <w:tcPr>
            <w:tcW w:w="8188" w:type="dxa"/>
          </w:tcPr>
          <w:p w:rsidR="00356786" w:rsidRPr="00097E56" w:rsidRDefault="00356786" w:rsidP="00677E65">
            <w:pPr>
              <w:pStyle w:val="Prrafodelista"/>
              <w:numPr>
                <w:ilvl w:val="0"/>
                <w:numId w:val="12"/>
              </w:numPr>
              <w:jc w:val="lef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¿Se Indicó la referencia a los nombres de los integrantes de la tabla?</w:t>
            </w:r>
          </w:p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  <w:tc>
          <w:tcPr>
            <w:tcW w:w="567" w:type="dxa"/>
          </w:tcPr>
          <w:p w:rsidR="00356786" w:rsidRPr="00CE5819" w:rsidRDefault="00356786" w:rsidP="00677E65"/>
        </w:tc>
      </w:tr>
    </w:tbl>
    <w:p w:rsidR="00271091" w:rsidRPr="00CE5819" w:rsidRDefault="00271091" w:rsidP="00DC7484"/>
    <w:sectPr w:rsidR="00271091" w:rsidRPr="00CE5819" w:rsidSect="008635B2">
      <w:footerReference w:type="default" r:id="rId9"/>
      <w:pgSz w:w="11906" w:h="16838"/>
      <w:pgMar w:top="1417" w:right="746" w:bottom="1417" w:left="1418" w:header="284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CE3" w:rsidRDefault="007F4CE3" w:rsidP="00DC7484">
      <w:r>
        <w:separator/>
      </w:r>
    </w:p>
  </w:endnote>
  <w:endnote w:type="continuationSeparator" w:id="0">
    <w:p w:rsidR="007F4CE3" w:rsidRDefault="007F4CE3" w:rsidP="00DC74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789AC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7C98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BAA" w:rsidRPr="001F0E1D" w:rsidRDefault="001F0E1D" w:rsidP="00DC7484">
    <w:pPr>
      <w:pStyle w:val="Piedepgina"/>
    </w:pPr>
    <w:r w:rsidRPr="001F0E1D">
      <w:tab/>
    </w:r>
    <w:r w:rsidR="005F4BAA" w:rsidRPr="001F0E1D">
      <w:t xml:space="preserve">Página </w:t>
    </w:r>
    <w:r w:rsidR="00BD472B">
      <w:rPr>
        <w:rStyle w:val="Nmerodepgina"/>
      </w:rPr>
      <w:fldChar w:fldCharType="begin"/>
    </w:r>
    <w:r w:rsidR="009E0816">
      <w:rPr>
        <w:rStyle w:val="Nmerodepgina"/>
      </w:rPr>
      <w:instrText xml:space="preserve"> PAGE </w:instrText>
    </w:r>
    <w:r w:rsidR="00BD472B">
      <w:rPr>
        <w:rStyle w:val="Nmerodepgina"/>
      </w:rPr>
      <w:fldChar w:fldCharType="separate"/>
    </w:r>
    <w:r w:rsidR="00491E80">
      <w:rPr>
        <w:rStyle w:val="Nmerodepgina"/>
        <w:noProof/>
      </w:rPr>
      <w:t>1</w:t>
    </w:r>
    <w:r w:rsidR="00BD472B">
      <w:rPr>
        <w:rStyle w:val="Nmerodepgina"/>
      </w:rPr>
      <w:fldChar w:fldCharType="end"/>
    </w:r>
    <w:r w:rsidRPr="001F0E1D">
      <w:rPr>
        <w:rStyle w:val="Nmerodepgina"/>
      </w:rPr>
      <w:t>/</w:t>
    </w:r>
    <w:r w:rsidR="00BD472B" w:rsidRPr="001F0E1D">
      <w:rPr>
        <w:rStyle w:val="Nmerodepgina"/>
      </w:rPr>
      <w:fldChar w:fldCharType="begin"/>
    </w:r>
    <w:r w:rsidRPr="001F0E1D">
      <w:rPr>
        <w:rStyle w:val="Nmerodepgina"/>
      </w:rPr>
      <w:instrText xml:space="preserve"> NUMPAGES </w:instrText>
    </w:r>
    <w:r w:rsidR="00BD472B" w:rsidRPr="001F0E1D">
      <w:rPr>
        <w:rStyle w:val="Nmerodepgina"/>
      </w:rPr>
      <w:fldChar w:fldCharType="separate"/>
    </w:r>
    <w:r w:rsidR="00491E80">
      <w:rPr>
        <w:rStyle w:val="Nmerodepgina"/>
        <w:noProof/>
      </w:rPr>
      <w:t>9</w:t>
    </w:r>
    <w:r w:rsidR="00BD472B" w:rsidRPr="001F0E1D">
      <w:rPr>
        <w:rStyle w:val="Nmerodepgina"/>
      </w:rPr>
      <w:fldChar w:fldCharType="end"/>
    </w:r>
  </w:p>
  <w:p w:rsidR="005F4BAA" w:rsidRPr="005F4BAA" w:rsidRDefault="005F4BAA" w:rsidP="00DC748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5819" w:rsidRPr="001F0E1D" w:rsidRDefault="00CE5819" w:rsidP="00DC7484">
    <w:pPr>
      <w:pStyle w:val="Piedepgina"/>
    </w:pPr>
    <w:r w:rsidRPr="001F0E1D">
      <w:tab/>
      <w:t xml:space="preserve">Página </w:t>
    </w:r>
    <w:r w:rsidR="00BD472B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BD472B">
      <w:rPr>
        <w:rStyle w:val="Nmerodepgina"/>
      </w:rPr>
      <w:fldChar w:fldCharType="separate"/>
    </w:r>
    <w:r w:rsidR="006F3996">
      <w:rPr>
        <w:rStyle w:val="Nmerodepgina"/>
        <w:noProof/>
      </w:rPr>
      <w:t>7</w:t>
    </w:r>
    <w:r w:rsidR="00BD472B">
      <w:rPr>
        <w:rStyle w:val="Nmerodepgina"/>
      </w:rPr>
      <w:fldChar w:fldCharType="end"/>
    </w:r>
    <w:r w:rsidRPr="001F0E1D">
      <w:rPr>
        <w:rStyle w:val="Nmerodepgina"/>
      </w:rPr>
      <w:t>/</w:t>
    </w:r>
    <w:fldSimple w:instr=" SECTIONPAGES   \* MERGEFORMAT ">
      <w:r w:rsidR="006F3996" w:rsidRPr="006F3996">
        <w:rPr>
          <w:rStyle w:val="Nmerodepgina"/>
          <w:noProof/>
        </w:rPr>
        <w:t>7</w:t>
      </w:r>
    </w:fldSimple>
  </w:p>
  <w:p w:rsidR="00CE5819" w:rsidRPr="005F4BAA" w:rsidRDefault="00CE5819" w:rsidP="00DC748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CE3" w:rsidRDefault="007F4CE3" w:rsidP="00DC7484">
      <w:r>
        <w:separator/>
      </w:r>
    </w:p>
  </w:footnote>
  <w:footnote w:type="continuationSeparator" w:id="0">
    <w:p w:rsidR="007F4CE3" w:rsidRDefault="007F4CE3" w:rsidP="00DC74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60" w:type="dxa"/>
      <w:tblInd w:w="70" w:type="dxa"/>
      <w:tblCellMar>
        <w:left w:w="70" w:type="dxa"/>
        <w:right w:w="70" w:type="dxa"/>
      </w:tblCellMar>
      <w:tblLook w:val="0000"/>
    </w:tblPr>
    <w:tblGrid>
      <w:gridCol w:w="3544"/>
      <w:gridCol w:w="2936"/>
      <w:gridCol w:w="2880"/>
    </w:tblGrid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>UNIVERSIDAD TECNOLOGICA NACIONAL – FACULTAD REGIONAL ROSARIO</w:t>
          </w:r>
        </w:p>
      </w:tc>
    </w:tr>
    <w:tr w:rsidR="005F4BAA" w:rsidRPr="00DC7484">
      <w:trPr>
        <w:cantSplit/>
      </w:trPr>
      <w:tc>
        <w:tcPr>
          <w:tcW w:w="9360" w:type="dxa"/>
          <w:gridSpan w:val="3"/>
        </w:tcPr>
        <w:p w:rsidR="005F4BAA" w:rsidRPr="00DC7484" w:rsidRDefault="005F4BAA" w:rsidP="00DC7484">
          <w:pPr>
            <w:pStyle w:val="Encabezado"/>
            <w:rPr>
              <w:b/>
              <w:noProof/>
            </w:rPr>
          </w:pPr>
          <w:r w:rsidRPr="00DC7484">
            <w:rPr>
              <w:b/>
              <w:noProof/>
            </w:rPr>
            <w:t xml:space="preserve">Administración de Recursos </w:t>
          </w:r>
          <w:r w:rsidR="00BB580E" w:rsidRPr="00DC7484">
            <w:rPr>
              <w:b/>
              <w:noProof/>
            </w:rPr>
            <w:t xml:space="preserve">             </w:t>
          </w:r>
          <w:r w:rsidR="00DC7484">
            <w:rPr>
              <w:b/>
              <w:noProof/>
            </w:rPr>
            <w:t xml:space="preserve">                                 </w:t>
          </w:r>
          <w:r w:rsidR="00BB580E" w:rsidRPr="00DC7484">
            <w:rPr>
              <w:b/>
              <w:noProof/>
            </w:rPr>
            <w:t>Trabajo integrador</w:t>
          </w:r>
        </w:p>
      </w:tc>
    </w:tr>
    <w:tr w:rsidR="00672722" w:rsidRPr="00097E56" w:rsidTr="00097E56">
      <w:tc>
        <w:tcPr>
          <w:tcW w:w="3544" w:type="dxa"/>
        </w:tcPr>
        <w:p w:rsidR="005F4BAA" w:rsidRPr="00097E56" w:rsidRDefault="005F4BAA" w:rsidP="00097E56">
          <w:pPr>
            <w:pStyle w:val="Encabezado"/>
            <w:rPr>
              <w:b/>
              <w:sz w:val="18"/>
              <w:szCs w:val="18"/>
              <w:lang w:val="es-ES_tradnl"/>
            </w:rPr>
          </w:pPr>
          <w:proofErr w:type="spellStart"/>
          <w:r w:rsidRPr="00097E56">
            <w:rPr>
              <w:b/>
              <w:sz w:val="18"/>
              <w:szCs w:val="18"/>
              <w:lang w:val="es-ES_tradnl"/>
            </w:rPr>
            <w:t>GrupoNº</w:t>
          </w:r>
          <w:proofErr w:type="spellEnd"/>
          <w:r w:rsidRPr="00097E56">
            <w:rPr>
              <w:b/>
              <w:sz w:val="18"/>
              <w:szCs w:val="18"/>
              <w:lang w:val="es-ES_tradnl"/>
            </w:rPr>
            <w:t xml:space="preserve">:  </w:t>
          </w:r>
          <w:r w:rsidR="00BD472B" w:rsidRPr="00097E56">
            <w:rPr>
              <w:sz w:val="18"/>
              <w:szCs w:val="18"/>
            </w:rPr>
            <w:fldChar w:fldCharType="begin"/>
          </w:r>
          <w:r w:rsidR="00097E56" w:rsidRPr="00097E56">
            <w:rPr>
              <w:sz w:val="18"/>
              <w:szCs w:val="18"/>
            </w:rPr>
            <w:instrText xml:space="preserve"> DOCPROPERTY  Manager  \* MERGEFORMAT </w:instrText>
          </w:r>
          <w:r w:rsidR="00BD472B" w:rsidRPr="00097E56">
            <w:rPr>
              <w:sz w:val="18"/>
              <w:szCs w:val="18"/>
            </w:rPr>
            <w:fldChar w:fldCharType="separate"/>
          </w:r>
          <w:proofErr w:type="spellStart"/>
          <w:r w:rsidR="00097E56" w:rsidRPr="00097E56">
            <w:rPr>
              <w:b/>
              <w:sz w:val="18"/>
              <w:szCs w:val="18"/>
              <w:lang w:val="es-ES_tradnl"/>
            </w:rPr>
            <w:t>prop</w:t>
          </w:r>
          <w:proofErr w:type="spellEnd"/>
          <w:r w:rsidR="00097E56" w:rsidRPr="00097E56">
            <w:rPr>
              <w:b/>
              <w:sz w:val="18"/>
              <w:szCs w:val="18"/>
              <w:lang w:val="es-ES_tradnl"/>
            </w:rPr>
            <w:t>/administrador</w:t>
          </w:r>
          <w:r w:rsidR="00BD472B" w:rsidRPr="00097E56">
            <w:rPr>
              <w:sz w:val="18"/>
              <w:szCs w:val="18"/>
            </w:rPr>
            <w:fldChar w:fldCharType="end"/>
          </w:r>
        </w:p>
      </w:tc>
      <w:tc>
        <w:tcPr>
          <w:tcW w:w="2936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</w:rPr>
            <w:t xml:space="preserve">Etapa Nº: </w:t>
          </w:r>
          <w:fldSimple w:instr=" TITLE   \* MERGEFORMAT ">
            <w:r w:rsidR="008B5CE2" w:rsidRPr="008B5CE2">
              <w:rPr>
                <w:b/>
                <w:sz w:val="18"/>
                <w:szCs w:val="18"/>
                <w:lang w:val="es-ES_tradnl"/>
              </w:rPr>
              <w:t>03</w:t>
            </w:r>
          </w:fldSimple>
          <w:fldSimple w:instr=" DOCPROPERTY  Comments  \* MERGEFORMAT "/>
        </w:p>
      </w:tc>
      <w:tc>
        <w:tcPr>
          <w:tcW w:w="2880" w:type="dxa"/>
        </w:tcPr>
        <w:p w:rsidR="005F4BAA" w:rsidRPr="00097E56" w:rsidRDefault="005F4BAA" w:rsidP="00DC7484">
          <w:pPr>
            <w:pStyle w:val="Encabezado"/>
            <w:rPr>
              <w:b/>
              <w:sz w:val="18"/>
              <w:szCs w:val="18"/>
              <w:lang w:val="es-ES_tradnl"/>
            </w:rPr>
          </w:pPr>
          <w:r w:rsidRPr="00097E56">
            <w:rPr>
              <w:b/>
              <w:sz w:val="18"/>
              <w:szCs w:val="18"/>
              <w:lang w:val="es-ES_tradnl"/>
            </w:rPr>
            <w:t>Versión</w:t>
          </w:r>
          <w:r w:rsidR="00672722" w:rsidRPr="00097E56">
            <w:rPr>
              <w:b/>
              <w:sz w:val="18"/>
              <w:szCs w:val="18"/>
              <w:lang w:val="es-ES_tradnl"/>
            </w:rPr>
            <w:t xml:space="preserve"> Nº</w:t>
          </w:r>
          <w:r w:rsidRPr="00097E56">
            <w:rPr>
              <w:b/>
              <w:sz w:val="18"/>
              <w:szCs w:val="18"/>
              <w:lang w:val="es-ES_tradnl"/>
            </w:rPr>
            <w:t>:</w:t>
          </w:r>
          <w:r w:rsidR="00BD472B" w:rsidRPr="00097E56">
            <w:rPr>
              <w:sz w:val="18"/>
              <w:szCs w:val="18"/>
            </w:rPr>
            <w:fldChar w:fldCharType="begin"/>
          </w:r>
          <w:r w:rsidR="00A4256D" w:rsidRPr="00097E56">
            <w:rPr>
              <w:sz w:val="18"/>
              <w:szCs w:val="18"/>
            </w:rPr>
            <w:instrText xml:space="preserve"> DOCPROPERTY  Subject  \* MERGEFORMAT </w:instrText>
          </w:r>
          <w:r w:rsidR="00BD472B" w:rsidRPr="00097E56">
            <w:rPr>
              <w:sz w:val="18"/>
              <w:szCs w:val="18"/>
            </w:rPr>
            <w:fldChar w:fldCharType="separate"/>
          </w:r>
          <w:proofErr w:type="spellStart"/>
          <w:r w:rsidR="00A30294" w:rsidRPr="00097E56">
            <w:rPr>
              <w:b/>
              <w:sz w:val="18"/>
              <w:szCs w:val="18"/>
            </w:rPr>
            <w:t>prop</w:t>
          </w:r>
          <w:proofErr w:type="spellEnd"/>
          <w:r w:rsidR="00A30294" w:rsidRPr="00097E56">
            <w:rPr>
              <w:b/>
              <w:sz w:val="18"/>
              <w:szCs w:val="18"/>
            </w:rPr>
            <w:t>/asunto</w:t>
          </w:r>
          <w:r w:rsidR="00BD472B" w:rsidRPr="00097E56">
            <w:rPr>
              <w:sz w:val="18"/>
              <w:szCs w:val="18"/>
            </w:rPr>
            <w:fldChar w:fldCharType="end"/>
          </w:r>
        </w:p>
      </w:tc>
    </w:tr>
  </w:tbl>
  <w:p w:rsidR="005F4BAA" w:rsidRDefault="005F4BAA" w:rsidP="00DC748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543"/>
    <w:multiLevelType w:val="hybridMultilevel"/>
    <w:tmpl w:val="60425B38"/>
    <w:lvl w:ilvl="0" w:tplc="04B619E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C8D42BC2">
      <w:start w:val="1"/>
      <w:numFmt w:val="bullet"/>
      <w:lvlText w:val="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52781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B1335BA"/>
    <w:multiLevelType w:val="hybridMultilevel"/>
    <w:tmpl w:val="64A21C8A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320317"/>
    <w:multiLevelType w:val="hybridMultilevel"/>
    <w:tmpl w:val="09F66B1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DF68142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6A5B37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3E503169"/>
    <w:multiLevelType w:val="hybridMultilevel"/>
    <w:tmpl w:val="8DC6688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77295E"/>
    <w:multiLevelType w:val="hybridMultilevel"/>
    <w:tmpl w:val="7CBA6D8C"/>
    <w:lvl w:ilvl="0" w:tplc="FFFFFFFF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7">
    <w:nsid w:val="408737AC"/>
    <w:multiLevelType w:val="hybridMultilevel"/>
    <w:tmpl w:val="F50C4ED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495CBB"/>
    <w:multiLevelType w:val="hybridMultilevel"/>
    <w:tmpl w:val="6B483A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7712D6"/>
    <w:multiLevelType w:val="hybridMultilevel"/>
    <w:tmpl w:val="BB0077FA"/>
    <w:lvl w:ilvl="0" w:tplc="C34A8F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540"/>
        </w:tabs>
        <w:ind w:left="-5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</w:abstractNum>
  <w:abstractNum w:abstractNumId="10">
    <w:nsid w:val="49190F52"/>
    <w:multiLevelType w:val="hybridMultilevel"/>
    <w:tmpl w:val="96BAE79C"/>
    <w:lvl w:ilvl="0" w:tplc="C986B88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A887C75"/>
    <w:multiLevelType w:val="multilevel"/>
    <w:tmpl w:val="F7A2BC90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2">
    <w:nsid w:val="4C8A1CEB"/>
    <w:multiLevelType w:val="hybridMultilevel"/>
    <w:tmpl w:val="3918D83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C326C4"/>
    <w:multiLevelType w:val="multilevel"/>
    <w:tmpl w:val="6BD8971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9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9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9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0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1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86" w:hanging="1440"/>
      </w:pPr>
      <w:rPr>
        <w:rFonts w:hint="default"/>
      </w:rPr>
    </w:lvl>
  </w:abstractNum>
  <w:abstractNum w:abstractNumId="14">
    <w:nsid w:val="50B15CE7"/>
    <w:multiLevelType w:val="hybridMultilevel"/>
    <w:tmpl w:val="4B9AADE2"/>
    <w:lvl w:ilvl="0" w:tplc="DE026C6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5E86A29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>
    <w:nsid w:val="5C881953"/>
    <w:multiLevelType w:val="hybridMultilevel"/>
    <w:tmpl w:val="9E3C04D2"/>
    <w:lvl w:ilvl="0" w:tplc="967A2F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7EB6DDE"/>
    <w:multiLevelType w:val="hybridMultilevel"/>
    <w:tmpl w:val="35B4AE0C"/>
    <w:lvl w:ilvl="0" w:tplc="9E94151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93E4154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>
    <w:nsid w:val="747167E0"/>
    <w:multiLevelType w:val="hybridMultilevel"/>
    <w:tmpl w:val="A0FC4F5E"/>
    <w:lvl w:ilvl="0" w:tplc="C8D42BC2">
      <w:start w:val="1"/>
      <w:numFmt w:val="bullet"/>
      <w:lvlText w:val="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EC10911"/>
    <w:multiLevelType w:val="hybridMultilevel"/>
    <w:tmpl w:val="551801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9"/>
  </w:num>
  <w:num w:numId="8">
    <w:abstractNumId w:val="10"/>
  </w:num>
  <w:num w:numId="9">
    <w:abstractNumId w:val="17"/>
  </w:num>
  <w:num w:numId="10">
    <w:abstractNumId w:val="14"/>
  </w:num>
  <w:num w:numId="11">
    <w:abstractNumId w:val="16"/>
  </w:num>
  <w:num w:numId="12">
    <w:abstractNumId w:val="12"/>
  </w:num>
  <w:num w:numId="13">
    <w:abstractNumId w:val="20"/>
  </w:num>
  <w:num w:numId="14">
    <w:abstractNumId w:val="1"/>
  </w:num>
  <w:num w:numId="15">
    <w:abstractNumId w:val="4"/>
  </w:num>
  <w:num w:numId="16">
    <w:abstractNumId w:val="15"/>
  </w:num>
  <w:num w:numId="17">
    <w:abstractNumId w:val="7"/>
  </w:num>
  <w:num w:numId="18">
    <w:abstractNumId w:val="13"/>
  </w:num>
  <w:num w:numId="19">
    <w:abstractNumId w:val="11"/>
  </w:num>
  <w:num w:numId="20">
    <w:abstractNumId w:val="18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09"/>
  <w:hyphenationZone w:val="425"/>
  <w:noPunctuationKerning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356815"/>
    <w:rsid w:val="0000014B"/>
    <w:rsid w:val="000056A2"/>
    <w:rsid w:val="00045412"/>
    <w:rsid w:val="00070A6C"/>
    <w:rsid w:val="00097E56"/>
    <w:rsid w:val="00173294"/>
    <w:rsid w:val="00181D51"/>
    <w:rsid w:val="00187E26"/>
    <w:rsid w:val="001D7D67"/>
    <w:rsid w:val="001E699D"/>
    <w:rsid w:val="001F0E1D"/>
    <w:rsid w:val="0021766F"/>
    <w:rsid w:val="002229FC"/>
    <w:rsid w:val="002239DE"/>
    <w:rsid w:val="00261931"/>
    <w:rsid w:val="00271091"/>
    <w:rsid w:val="00353EBC"/>
    <w:rsid w:val="00356786"/>
    <w:rsid w:val="00356815"/>
    <w:rsid w:val="003868AA"/>
    <w:rsid w:val="003D119F"/>
    <w:rsid w:val="003D3D2B"/>
    <w:rsid w:val="003E0D71"/>
    <w:rsid w:val="00491E80"/>
    <w:rsid w:val="004E449F"/>
    <w:rsid w:val="00564273"/>
    <w:rsid w:val="00571187"/>
    <w:rsid w:val="005A0D09"/>
    <w:rsid w:val="005D092F"/>
    <w:rsid w:val="005E31F0"/>
    <w:rsid w:val="005E3659"/>
    <w:rsid w:val="005F4BAA"/>
    <w:rsid w:val="006148E7"/>
    <w:rsid w:val="00630865"/>
    <w:rsid w:val="006401D4"/>
    <w:rsid w:val="00662CA1"/>
    <w:rsid w:val="00672722"/>
    <w:rsid w:val="006C4A3E"/>
    <w:rsid w:val="006C5714"/>
    <w:rsid w:val="006E3609"/>
    <w:rsid w:val="006E5B3E"/>
    <w:rsid w:val="006F3996"/>
    <w:rsid w:val="007236C4"/>
    <w:rsid w:val="007C7AE0"/>
    <w:rsid w:val="007D1055"/>
    <w:rsid w:val="007D1EB5"/>
    <w:rsid w:val="007F4CE3"/>
    <w:rsid w:val="00853FF9"/>
    <w:rsid w:val="00861EBF"/>
    <w:rsid w:val="008635B2"/>
    <w:rsid w:val="00873C3E"/>
    <w:rsid w:val="00893813"/>
    <w:rsid w:val="00893CA3"/>
    <w:rsid w:val="00895658"/>
    <w:rsid w:val="008B5CE2"/>
    <w:rsid w:val="00901B4F"/>
    <w:rsid w:val="009540C9"/>
    <w:rsid w:val="0098439A"/>
    <w:rsid w:val="009B7DD9"/>
    <w:rsid w:val="009E0816"/>
    <w:rsid w:val="00A17D31"/>
    <w:rsid w:val="00A30294"/>
    <w:rsid w:val="00A4256D"/>
    <w:rsid w:val="00A54F73"/>
    <w:rsid w:val="00A66234"/>
    <w:rsid w:val="00A963E7"/>
    <w:rsid w:val="00AD7ABB"/>
    <w:rsid w:val="00AF569B"/>
    <w:rsid w:val="00B04980"/>
    <w:rsid w:val="00B36808"/>
    <w:rsid w:val="00B402B9"/>
    <w:rsid w:val="00BB580E"/>
    <w:rsid w:val="00BC2F80"/>
    <w:rsid w:val="00BD472B"/>
    <w:rsid w:val="00BE1E9E"/>
    <w:rsid w:val="00BE4AC6"/>
    <w:rsid w:val="00BF0F45"/>
    <w:rsid w:val="00C20006"/>
    <w:rsid w:val="00C22FCC"/>
    <w:rsid w:val="00CC5E86"/>
    <w:rsid w:val="00CE5819"/>
    <w:rsid w:val="00CF5E54"/>
    <w:rsid w:val="00D06C80"/>
    <w:rsid w:val="00D13347"/>
    <w:rsid w:val="00D90482"/>
    <w:rsid w:val="00D958B2"/>
    <w:rsid w:val="00DC30D2"/>
    <w:rsid w:val="00DC7484"/>
    <w:rsid w:val="00E625D4"/>
    <w:rsid w:val="00EB0760"/>
    <w:rsid w:val="00F15537"/>
    <w:rsid w:val="00F466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8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484"/>
    <w:pPr>
      <w:jc w:val="both"/>
    </w:pPr>
    <w:rPr>
      <w:rFonts w:ascii="Verdana" w:hAnsi="Verdana"/>
    </w:rPr>
  </w:style>
  <w:style w:type="paragraph" w:styleId="Ttulo1">
    <w:name w:val="heading 1"/>
    <w:basedOn w:val="NormalWeb1"/>
    <w:next w:val="Normal"/>
    <w:qFormat/>
    <w:rsid w:val="00DC7484"/>
    <w:pPr>
      <w:outlineLvl w:val="0"/>
    </w:pPr>
    <w:rPr>
      <w:rFonts w:cs="Arial"/>
      <w:b/>
      <w:smallCaps/>
      <w:sz w:val="28"/>
      <w:szCs w:val="28"/>
      <w:u w:val="single"/>
    </w:rPr>
  </w:style>
  <w:style w:type="paragraph" w:styleId="Ttulo2">
    <w:name w:val="heading 2"/>
    <w:basedOn w:val="Ttulo1"/>
    <w:next w:val="Normal"/>
    <w:qFormat/>
    <w:rsid w:val="00DC7484"/>
    <w:pPr>
      <w:outlineLvl w:val="1"/>
    </w:pPr>
    <w:rPr>
      <w:sz w:val="24"/>
      <w:szCs w:val="24"/>
    </w:rPr>
  </w:style>
  <w:style w:type="paragraph" w:styleId="Ttulo3">
    <w:name w:val="heading 3"/>
    <w:basedOn w:val="Normal"/>
    <w:next w:val="Normal"/>
    <w:qFormat/>
    <w:rsid w:val="00A4256D"/>
    <w:pPr>
      <w:keepNext/>
      <w:jc w:val="center"/>
      <w:outlineLvl w:val="2"/>
    </w:pPr>
    <w:rPr>
      <w:b/>
      <w:bCs/>
      <w:i/>
      <w:i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4256D"/>
    <w:rPr>
      <w:color w:val="000000"/>
      <w:u w:val="single"/>
    </w:rPr>
  </w:style>
  <w:style w:type="paragraph" w:styleId="Textoindependiente2">
    <w:name w:val="Body Text 2"/>
    <w:basedOn w:val="Normal"/>
    <w:rsid w:val="00A4256D"/>
    <w:rPr>
      <w:iCs/>
      <w:color w:val="000000"/>
      <w:lang w:val="es-AR"/>
    </w:rPr>
  </w:style>
  <w:style w:type="paragraph" w:styleId="Textoindependiente3">
    <w:name w:val="Body Text 3"/>
    <w:basedOn w:val="Normal"/>
    <w:rsid w:val="00A4256D"/>
    <w:pPr>
      <w:jc w:val="center"/>
    </w:pPr>
    <w:rPr>
      <w:iCs/>
      <w:color w:val="000000"/>
      <w:lang w:val="es-AR"/>
    </w:rPr>
  </w:style>
  <w:style w:type="character" w:customStyle="1" w:styleId="nombredet">
    <w:name w:val="nombre_det"/>
    <w:basedOn w:val="Fuentedeprrafopredeter"/>
    <w:rsid w:val="00A4256D"/>
  </w:style>
  <w:style w:type="character" w:customStyle="1" w:styleId="contdet">
    <w:name w:val="cont_det"/>
    <w:basedOn w:val="Fuentedeprrafopredeter"/>
    <w:rsid w:val="00A4256D"/>
  </w:style>
  <w:style w:type="character" w:styleId="Hipervnculo">
    <w:name w:val="Hyperlink"/>
    <w:basedOn w:val="Fuentedeprrafopredeter"/>
    <w:uiPriority w:val="99"/>
    <w:rsid w:val="00A4256D"/>
    <w:rPr>
      <w:color w:val="0000FF"/>
      <w:u w:val="single"/>
    </w:rPr>
  </w:style>
  <w:style w:type="paragraph" w:styleId="NormalWeb">
    <w:name w:val="Normal (Web)"/>
    <w:basedOn w:val="Normal"/>
    <w:rsid w:val="00A4256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Encabezado">
    <w:name w:val="header"/>
    <w:basedOn w:val="Normal"/>
    <w:rsid w:val="00A425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A4256D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rsid w:val="00A4256D"/>
    <w:pPr>
      <w:tabs>
        <w:tab w:val="left" w:pos="360"/>
      </w:tabs>
      <w:ind w:left="360"/>
    </w:pPr>
    <w:rPr>
      <w:color w:val="000000"/>
    </w:rPr>
  </w:style>
  <w:style w:type="character" w:styleId="Hipervnculovisitado">
    <w:name w:val="FollowedHyperlink"/>
    <w:basedOn w:val="Fuentedeprrafopredeter"/>
    <w:rsid w:val="00A4256D"/>
    <w:rPr>
      <w:color w:val="800080"/>
      <w:u w:val="single"/>
    </w:rPr>
  </w:style>
  <w:style w:type="paragraph" w:customStyle="1" w:styleId="NormalWeb1">
    <w:name w:val="Normal (Web)1"/>
    <w:basedOn w:val="Normal"/>
    <w:rsid w:val="00B402B9"/>
    <w:pPr>
      <w:spacing w:before="150" w:after="150"/>
    </w:pPr>
    <w:rPr>
      <w:color w:val="000000"/>
      <w:sz w:val="17"/>
      <w:szCs w:val="17"/>
    </w:rPr>
  </w:style>
  <w:style w:type="paragraph" w:styleId="TDC1">
    <w:name w:val="toc 1"/>
    <w:basedOn w:val="Normal"/>
    <w:next w:val="Normal"/>
    <w:autoRedefine/>
    <w:uiPriority w:val="39"/>
    <w:rsid w:val="00C20006"/>
    <w:pPr>
      <w:tabs>
        <w:tab w:val="right" w:leader="dot" w:pos="9360"/>
      </w:tabs>
      <w:spacing w:line="360" w:lineRule="auto"/>
    </w:pPr>
    <w:rPr>
      <w:smallCaps/>
    </w:rPr>
  </w:style>
  <w:style w:type="paragraph" w:styleId="TDC2">
    <w:name w:val="toc 2"/>
    <w:basedOn w:val="Normal"/>
    <w:next w:val="Normal"/>
    <w:autoRedefine/>
    <w:uiPriority w:val="39"/>
    <w:rsid w:val="00564273"/>
    <w:pPr>
      <w:tabs>
        <w:tab w:val="right" w:leader="dot" w:pos="9361"/>
      </w:tabs>
      <w:spacing w:line="360" w:lineRule="auto"/>
      <w:ind w:left="238"/>
    </w:pPr>
    <w:rPr>
      <w:smallCaps/>
    </w:rPr>
  </w:style>
  <w:style w:type="character" w:styleId="Nmerodepgina">
    <w:name w:val="page number"/>
    <w:basedOn w:val="Fuentedeprrafopredeter"/>
    <w:rsid w:val="001F0E1D"/>
  </w:style>
  <w:style w:type="table" w:styleId="Tablaconcuadrcula">
    <w:name w:val="Table Grid"/>
    <w:basedOn w:val="Tablanormal"/>
    <w:uiPriority w:val="59"/>
    <w:rsid w:val="002710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3029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1-UTN-FRRosario\C&#225;tedras\Administraci&#243;n%20de%20Recursos\4-PLANES%20DE%20ESTUDIO%20-%20SEGUIMIENTO\A&#241;oLectivo2013\NotificacionesAlumnos\ADR2013_TrabajoIntegrador_Plantill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ADR2013_TrabajoIntegrador_Plantilla</Template>
  <TotalTime>121</TotalTime>
  <Pages>9</Pages>
  <Words>751</Words>
  <Characters>4136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02</vt:lpstr>
    </vt:vector>
  </TitlesOfParts>
  <Manager>prop/administrador</Manager>
  <Company>utn</Company>
  <LinksUpToDate>false</LinksUpToDate>
  <CharactersWithSpaces>4878</CharactersWithSpaces>
  <SharedDoc>false</SharedDoc>
  <HLinks>
    <vt:vector size="12" baseType="variant">
      <vt:variant>
        <vt:i4>1966137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_Toc197563968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_Toc197563967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</dc:title>
  <dc:subject>prop/asunto</dc:subject>
  <dc:creator>FMR</dc:creator>
  <cp:lastModifiedBy>FMR</cp:lastModifiedBy>
  <cp:revision>23</cp:revision>
  <cp:lastPrinted>2007-07-25T17:21:00Z</cp:lastPrinted>
  <dcterms:created xsi:type="dcterms:W3CDTF">2013-03-05T00:30:00Z</dcterms:created>
  <dcterms:modified xsi:type="dcterms:W3CDTF">2013-03-06T19:55:00Z</dcterms:modified>
</cp:coreProperties>
</file>